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84CBB" w14:textId="77777777" w:rsidR="006E0E04" w:rsidRDefault="006E0E04" w:rsidP="006E0E04">
      <w:pPr>
        <w:pStyle w:val="Title"/>
        <w:pBdr>
          <w:bottom w:val="single" w:sz="12" w:space="1" w:color="auto"/>
        </w:pBdr>
        <w:rPr>
          <w:rFonts w:ascii="Times New Roman" w:hAnsi="Times New Roman" w:cs="Times New Roman"/>
          <w:sz w:val="48"/>
        </w:rPr>
      </w:pPr>
      <w:r w:rsidRPr="009921D3">
        <w:rPr>
          <w:rFonts w:ascii="Times New Roman" w:hAnsi="Times New Roman" w:cs="Times New Roman"/>
          <w:sz w:val="48"/>
        </w:rPr>
        <w:t>Kureishi Shivanand</w:t>
      </w:r>
    </w:p>
    <w:p w14:paraId="3F3464FF" w14:textId="0424CCB1" w:rsidR="006E0E04" w:rsidRPr="009921D3" w:rsidRDefault="006E0E04" w:rsidP="006E0E04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Staglin Ct. Markham, ON L6C 0K8 </w:t>
      </w:r>
      <w:r w:rsidRPr="003B74A8">
        <w:rPr>
          <w:rFonts w:ascii="Times New Roman" w:hAnsi="Times New Roman" w:cs="Times New Roman"/>
          <w:b/>
          <w:sz w:val="24"/>
          <w:szCs w:val="24"/>
        </w:rPr>
        <w:t>|</w:t>
      </w:r>
      <w:r>
        <w:rPr>
          <w:rFonts w:ascii="Times New Roman" w:hAnsi="Times New Roman" w:cs="Times New Roman"/>
        </w:rPr>
        <w:t xml:space="preserve"> </w:t>
      </w:r>
      <w:hyperlink r:id="rId7" w:history="1">
        <w:r w:rsidRPr="00E06FED">
          <w:rPr>
            <w:rStyle w:val="Hyperlink"/>
            <w:rFonts w:ascii="Times New Roman" w:hAnsi="Times New Roman" w:cs="Times New Roman"/>
          </w:rPr>
          <w:t>kureishishivanand1@gmail.com</w:t>
        </w:r>
      </w:hyperlink>
      <w:r>
        <w:rPr>
          <w:rFonts w:ascii="Times New Roman" w:hAnsi="Times New Roman" w:cs="Times New Roman"/>
        </w:rPr>
        <w:t xml:space="preserve"> </w:t>
      </w:r>
      <w:r w:rsidRPr="003B74A8">
        <w:rPr>
          <w:rFonts w:ascii="Times New Roman" w:hAnsi="Times New Roman" w:cs="Times New Roman"/>
          <w:b/>
          <w:sz w:val="24"/>
          <w:szCs w:val="24"/>
        </w:rPr>
        <w:t>|</w:t>
      </w:r>
      <w:r>
        <w:rPr>
          <w:rFonts w:ascii="Times New Roman" w:hAnsi="Times New Roman" w:cs="Times New Roman"/>
        </w:rPr>
        <w:t xml:space="preserve"> (647) 262-5138</w:t>
      </w:r>
    </w:p>
    <w:p w14:paraId="581353EA" w14:textId="77777777" w:rsidR="006E0E04" w:rsidRPr="009B4E4E" w:rsidRDefault="006E0E04" w:rsidP="006E0E04">
      <w:pPr>
        <w:pStyle w:val="Heading1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Summary</w:t>
      </w:r>
    </w:p>
    <w:p w14:paraId="78872A92" w14:textId="639C7441" w:rsidR="006E0E04" w:rsidRDefault="006E0E04" w:rsidP="006E0E04">
      <w:pPr>
        <w:rPr>
          <w:rFonts w:ascii="Times New Roman" w:hAnsi="Times New Roman" w:cs="Times New Roman"/>
          <w:sz w:val="24"/>
        </w:rPr>
      </w:pPr>
      <w:r w:rsidRPr="00FA5C5F">
        <w:rPr>
          <w:rFonts w:ascii="Times New Roman" w:hAnsi="Times New Roman" w:cs="Times New Roman"/>
          <w:sz w:val="24"/>
        </w:rPr>
        <w:t>Bachelor of Computer Engineering</w:t>
      </w:r>
      <w:r w:rsidR="00D74FD4">
        <w:rPr>
          <w:rFonts w:ascii="Times New Roman" w:hAnsi="Times New Roman" w:cs="Times New Roman"/>
          <w:sz w:val="24"/>
        </w:rPr>
        <w:t xml:space="preserve"> graduate</w:t>
      </w:r>
      <w:r>
        <w:rPr>
          <w:rFonts w:ascii="Times New Roman" w:hAnsi="Times New Roman" w:cs="Times New Roman"/>
          <w:sz w:val="24"/>
        </w:rPr>
        <w:t xml:space="preserve"> who is hardworking, self-driven and detail-oriented</w:t>
      </w:r>
      <w:r w:rsidRPr="00FA5C5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Excels</w:t>
      </w:r>
      <w:r w:rsidRPr="00FA5C5F">
        <w:rPr>
          <w:rFonts w:ascii="Times New Roman" w:hAnsi="Times New Roman" w:cs="Times New Roman"/>
          <w:sz w:val="24"/>
        </w:rPr>
        <w:t xml:space="preserve"> in</w:t>
      </w:r>
      <w:r>
        <w:rPr>
          <w:rFonts w:ascii="Times New Roman" w:hAnsi="Times New Roman" w:cs="Times New Roman"/>
          <w:sz w:val="24"/>
        </w:rPr>
        <w:t xml:space="preserve"> all aspects of the software development cycle for</w:t>
      </w:r>
      <w:r w:rsidRPr="00FA5C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console</w:t>
      </w:r>
      <w:r w:rsidRPr="00FA5C5F">
        <w:rPr>
          <w:rFonts w:ascii="Times New Roman" w:hAnsi="Times New Roman" w:cs="Times New Roman"/>
          <w:sz w:val="24"/>
        </w:rPr>
        <w:t xml:space="preserve"> and embedded </w:t>
      </w:r>
      <w:r>
        <w:rPr>
          <w:rFonts w:ascii="Times New Roman" w:hAnsi="Times New Roman" w:cs="Times New Roman"/>
          <w:sz w:val="24"/>
        </w:rPr>
        <w:t>systems</w:t>
      </w:r>
      <w:r w:rsidRPr="00FA5C5F">
        <w:rPr>
          <w:rFonts w:ascii="Times New Roman" w:hAnsi="Times New Roman" w:cs="Times New Roman"/>
          <w:sz w:val="24"/>
        </w:rPr>
        <w:t xml:space="preserve">, circuit analysis and </w:t>
      </w:r>
      <w:r>
        <w:rPr>
          <w:rFonts w:ascii="Times New Roman" w:hAnsi="Times New Roman" w:cs="Times New Roman"/>
          <w:sz w:val="24"/>
        </w:rPr>
        <w:t>design tools</w:t>
      </w:r>
      <w:r w:rsidRPr="00FA5C5F">
        <w:rPr>
          <w:rFonts w:ascii="Times New Roman" w:hAnsi="Times New Roman" w:cs="Times New Roman"/>
          <w:sz w:val="24"/>
        </w:rPr>
        <w:t>, digital systems,</w:t>
      </w:r>
      <w:r>
        <w:rPr>
          <w:rFonts w:ascii="Times New Roman" w:hAnsi="Times New Roman" w:cs="Times New Roman"/>
          <w:sz w:val="24"/>
        </w:rPr>
        <w:t xml:space="preserve"> data analysis/machine learning</w:t>
      </w:r>
      <w:r w:rsidRPr="00FA5C5F">
        <w:rPr>
          <w:rFonts w:ascii="Times New Roman" w:hAnsi="Times New Roman" w:cs="Times New Roman"/>
          <w:sz w:val="24"/>
        </w:rPr>
        <w:t xml:space="preserve"> and Android App Development</w:t>
      </w:r>
      <w:r>
        <w:rPr>
          <w:rFonts w:ascii="Times New Roman" w:hAnsi="Times New Roman" w:cs="Times New Roman"/>
          <w:sz w:val="24"/>
        </w:rPr>
        <w:t>.</w:t>
      </w:r>
      <w:r w:rsidRPr="00FA5C5F">
        <w:rPr>
          <w:rFonts w:ascii="Times New Roman" w:hAnsi="Times New Roman" w:cs="Times New Roman"/>
          <w:sz w:val="24"/>
        </w:rPr>
        <w:t xml:space="preserve"> </w:t>
      </w:r>
    </w:p>
    <w:p w14:paraId="747918D3" w14:textId="77777777" w:rsidR="006E0E04" w:rsidRPr="00D32D6F" w:rsidRDefault="006E0E04" w:rsidP="006E0E04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D32D6F">
        <w:rPr>
          <w:rFonts w:ascii="Times New Roman" w:hAnsi="Times New Roman" w:cs="Times New Roman"/>
          <w:sz w:val="32"/>
          <w:szCs w:val="32"/>
        </w:rPr>
        <w:t>Technical Skills</w:t>
      </w:r>
    </w:p>
    <w:p w14:paraId="64BA452B" w14:textId="77777777" w:rsidR="006E0E04" w:rsidRDefault="006E0E04" w:rsidP="006E0E04">
      <w:pPr>
        <w:pStyle w:val="ListBullet"/>
        <w:numPr>
          <w:ilvl w:val="0"/>
          <w:numId w:val="0"/>
        </w:numPr>
        <w:tabs>
          <w:tab w:val="left" w:pos="720"/>
        </w:tabs>
        <w:ind w:left="216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ab/>
        <w:t>Tools:</w:t>
      </w:r>
      <w:r w:rsidRPr="009921D3">
        <w:rPr>
          <w:rFonts w:ascii="Times New Roman" w:hAnsi="Times New Roman" w:cs="Times New Roman"/>
          <w:b/>
          <w:color w:val="auto"/>
          <w:sz w:val="24"/>
        </w:rPr>
        <w:t xml:space="preserve">  </w:t>
      </w:r>
    </w:p>
    <w:p w14:paraId="58FC7FD3" w14:textId="3BEDCDE6" w:rsidR="006E0E04" w:rsidRPr="0044496E" w:rsidRDefault="006E0E04" w:rsidP="006E0E04">
      <w:pPr>
        <w:pStyle w:val="ListBullet"/>
        <w:numPr>
          <w:ilvl w:val="0"/>
          <w:numId w:val="0"/>
        </w:numPr>
        <w:tabs>
          <w:tab w:val="left" w:pos="720"/>
        </w:tabs>
        <w:ind w:left="720"/>
        <w:rPr>
          <w:rFonts w:ascii="Times New Roman" w:hAnsi="Times New Roman" w:cs="Times New Roman"/>
          <w:b/>
          <w:color w:val="auto"/>
          <w:sz w:val="24"/>
        </w:rPr>
      </w:pPr>
      <w:r w:rsidRPr="00E3794F">
        <w:rPr>
          <w:rFonts w:ascii="Times New Roman" w:hAnsi="Times New Roman" w:cs="Times New Roman"/>
        </w:rPr>
        <w:t>Linux</w:t>
      </w:r>
      <w:r>
        <w:rPr>
          <w:rFonts w:ascii="Times New Roman" w:hAnsi="Times New Roman" w:cs="Times New Roman"/>
        </w:rPr>
        <w:t>/Windows, Matlab, Xilinx ISE, Adobe</w:t>
      </w:r>
      <w:r w:rsidR="00D15FC4">
        <w:rPr>
          <w:rFonts w:ascii="Times New Roman" w:hAnsi="Times New Roman" w:cs="Times New Roman"/>
        </w:rPr>
        <w:t xml:space="preserve"> Creative</w:t>
      </w:r>
      <w:r>
        <w:rPr>
          <w:rFonts w:ascii="Times New Roman" w:hAnsi="Times New Roman" w:cs="Times New Roman"/>
        </w:rPr>
        <w:t xml:space="preserve"> Suite, NetBeans IDE, Multisim, </w:t>
      </w:r>
      <w:r w:rsidRPr="00E3794F">
        <w:rPr>
          <w:rFonts w:ascii="Times New Roman" w:hAnsi="Times New Roman" w:cs="Times New Roman"/>
        </w:rPr>
        <w:t>Microsoft Office</w:t>
      </w:r>
      <w:r>
        <w:rPr>
          <w:rFonts w:ascii="Times New Roman" w:hAnsi="Times New Roman" w:cs="Times New Roman"/>
        </w:rPr>
        <w:t xml:space="preserve">, Quartus, CodeWarrior IDE, Cadence Design Systems, Visual Studio, </w:t>
      </w:r>
      <w:proofErr w:type="spellStart"/>
      <w:r>
        <w:rPr>
          <w:rFonts w:ascii="Times New Roman" w:hAnsi="Times New Roman" w:cs="Times New Roman"/>
        </w:rPr>
        <w:t>CodeBlocks</w:t>
      </w:r>
      <w:proofErr w:type="spellEnd"/>
      <w:r>
        <w:rPr>
          <w:rFonts w:ascii="Times New Roman" w:hAnsi="Times New Roman" w:cs="Times New Roman"/>
        </w:rPr>
        <w:t xml:space="preserve"> IDE, Altium Designer, </w:t>
      </w:r>
      <w:r w:rsidRPr="00442829">
        <w:rPr>
          <w:rFonts w:ascii="Times New Roman" w:hAnsi="Times New Roman" w:cs="Times New Roman"/>
        </w:rPr>
        <w:t>Eclipse</w:t>
      </w:r>
      <w:r>
        <w:rPr>
          <w:rFonts w:ascii="Times New Roman" w:hAnsi="Times New Roman" w:cs="Times New Roman"/>
        </w:rPr>
        <w:t>, Android Studio, SQLite Studio</w:t>
      </w:r>
      <w:r w:rsidR="0010174B">
        <w:rPr>
          <w:rFonts w:ascii="Times New Roman" w:hAnsi="Times New Roman" w:cs="Times New Roman"/>
        </w:rPr>
        <w:t>/MySQL Workbench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uVision</w:t>
      </w:r>
      <w:proofErr w:type="spellEnd"/>
      <w:r>
        <w:rPr>
          <w:rFonts w:ascii="Times New Roman" w:hAnsi="Times New Roman" w:cs="Times New Roman"/>
        </w:rPr>
        <w:t xml:space="preserve"> IDE, PyCharm IDE, Tableau Public,</w:t>
      </w:r>
      <w:r w:rsidR="006716C5">
        <w:rPr>
          <w:rFonts w:ascii="Times New Roman" w:hAnsi="Times New Roman" w:cs="Times New Roman"/>
        </w:rPr>
        <w:t xml:space="preserve"> Selenium IDE/Web</w:t>
      </w:r>
      <w:r w:rsidR="006007F8">
        <w:rPr>
          <w:rFonts w:ascii="Times New Roman" w:hAnsi="Times New Roman" w:cs="Times New Roman"/>
        </w:rPr>
        <w:t>D</w:t>
      </w:r>
      <w:r w:rsidR="006716C5">
        <w:rPr>
          <w:rFonts w:ascii="Times New Roman" w:hAnsi="Times New Roman" w:cs="Times New Roman"/>
        </w:rPr>
        <w:t>river</w:t>
      </w:r>
      <w:r w:rsidR="00483DB9">
        <w:rPr>
          <w:rFonts w:ascii="Times New Roman" w:hAnsi="Times New Roman" w:cs="Times New Roman"/>
        </w:rPr>
        <w:t>/JMeter</w:t>
      </w:r>
      <w:r w:rsidR="00B71328">
        <w:rPr>
          <w:rFonts w:ascii="Times New Roman" w:hAnsi="Times New Roman" w:cs="Times New Roman"/>
        </w:rPr>
        <w:t>,</w:t>
      </w:r>
      <w:r w:rsidR="00874A9A">
        <w:rPr>
          <w:rFonts w:ascii="Times New Roman" w:hAnsi="Times New Roman" w:cs="Times New Roman"/>
        </w:rPr>
        <w:t xml:space="preserve"> Wireshark,</w:t>
      </w:r>
      <w:r w:rsidR="001F58FE">
        <w:rPr>
          <w:rFonts w:ascii="Times New Roman" w:hAnsi="Times New Roman" w:cs="Times New Roman"/>
        </w:rPr>
        <w:t xml:space="preserve"> Docker,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Oscilloscope/Multi-meter, Waveform Generator</w:t>
      </w:r>
    </w:p>
    <w:p w14:paraId="69C0AF7F" w14:textId="77777777" w:rsidR="006E0E04" w:rsidRDefault="006E0E04" w:rsidP="006E0E04">
      <w:pPr>
        <w:pStyle w:val="ListBullet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b/>
          <w:sz w:val="24"/>
        </w:rPr>
      </w:pPr>
    </w:p>
    <w:p w14:paraId="20197FEB" w14:textId="77777777" w:rsidR="006E0E04" w:rsidRDefault="006E0E04" w:rsidP="006E0E04">
      <w:pPr>
        <w:pStyle w:val="ListBullet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ab/>
        <w:t>Languages:</w:t>
      </w:r>
      <w:r w:rsidRPr="009921D3">
        <w:rPr>
          <w:rFonts w:ascii="Times New Roman" w:hAnsi="Times New Roman" w:cs="Times New Roman"/>
          <w:b/>
          <w:color w:val="auto"/>
          <w:sz w:val="24"/>
        </w:rPr>
        <w:t xml:space="preserve"> </w:t>
      </w:r>
    </w:p>
    <w:p w14:paraId="0D4D199D" w14:textId="3D0690A5" w:rsidR="006E0E04" w:rsidRPr="00FC783B" w:rsidRDefault="006E0E04" w:rsidP="006E0E04">
      <w:pPr>
        <w:pStyle w:val="ListBullet"/>
        <w:numPr>
          <w:ilvl w:val="0"/>
          <w:numId w:val="0"/>
        </w:numPr>
        <w:tabs>
          <w:tab w:val="left" w:pos="720"/>
        </w:tabs>
        <w:ind w:left="720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</w:rPr>
        <w:t>Assembl</w:t>
      </w:r>
      <w:r w:rsidRPr="00E3794F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, </w:t>
      </w:r>
      <w:r w:rsidRPr="00E3794F">
        <w:rPr>
          <w:rFonts w:ascii="Times New Roman" w:hAnsi="Times New Roman" w:cs="Times New Roman"/>
        </w:rPr>
        <w:t>Java</w:t>
      </w:r>
      <w:r>
        <w:rPr>
          <w:rFonts w:ascii="Times New Roman" w:hAnsi="Times New Roman" w:cs="Times New Roman"/>
        </w:rPr>
        <w:t xml:space="preserve">/Scala, </w:t>
      </w:r>
      <w:r w:rsidRPr="00E3794F">
        <w:rPr>
          <w:rFonts w:ascii="Times New Roman" w:hAnsi="Times New Roman" w:cs="Times New Roman"/>
        </w:rPr>
        <w:t>HTML,</w:t>
      </w:r>
      <w:r>
        <w:rPr>
          <w:rFonts w:ascii="Times New Roman" w:hAnsi="Times New Roman" w:cs="Times New Roman"/>
        </w:rPr>
        <w:t xml:space="preserve"> CSS, </w:t>
      </w:r>
      <w:r w:rsidRPr="00E3794F">
        <w:rPr>
          <w:rFonts w:ascii="Times New Roman" w:hAnsi="Times New Roman" w:cs="Times New Roman"/>
        </w:rPr>
        <w:t>VHDL</w:t>
      </w:r>
      <w:r>
        <w:rPr>
          <w:rFonts w:ascii="Times New Roman" w:hAnsi="Times New Roman" w:cs="Times New Roman"/>
        </w:rPr>
        <w:t>/Verilog, Shell Programming/Scripts/TCL,</w:t>
      </w:r>
      <w:r w:rsidRPr="004020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VCS/Git</w:t>
      </w:r>
      <w:r w:rsidRPr="00E3794F">
        <w:rPr>
          <w:rFonts w:ascii="Times New Roman" w:hAnsi="Times New Roman" w:cs="Times New Roman"/>
        </w:rPr>
        <w:t xml:space="preserve"> JavaScript</w:t>
      </w:r>
      <w:r>
        <w:rPr>
          <w:rFonts w:ascii="Times New Roman" w:hAnsi="Times New Roman" w:cs="Times New Roman"/>
        </w:rPr>
        <w:t>/jQuery/AJAX</w:t>
      </w:r>
      <w:r w:rsidR="003A4604">
        <w:rPr>
          <w:rFonts w:ascii="Times New Roman" w:hAnsi="Times New Roman" w:cs="Times New Roman"/>
        </w:rPr>
        <w:t>/Node.JS</w:t>
      </w:r>
      <w:r w:rsidR="0089425C">
        <w:rPr>
          <w:rFonts w:ascii="Times New Roman" w:hAnsi="Times New Roman" w:cs="Times New Roman"/>
        </w:rPr>
        <w:t>, React JS</w:t>
      </w:r>
      <w:r>
        <w:rPr>
          <w:rFonts w:ascii="Times New Roman" w:hAnsi="Times New Roman" w:cs="Times New Roman"/>
        </w:rPr>
        <w:t xml:space="preserve">, </w:t>
      </w:r>
      <w:r w:rsidRPr="00E3794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/C++, C#/.NET Framework, </w:t>
      </w:r>
      <w:r w:rsidRPr="00E3794F">
        <w:rPr>
          <w:rFonts w:ascii="Times New Roman" w:hAnsi="Times New Roman" w:cs="Times New Roman"/>
        </w:rPr>
        <w:t>Perl</w:t>
      </w:r>
      <w:r>
        <w:rPr>
          <w:rFonts w:ascii="Times New Roman" w:hAnsi="Times New Roman" w:cs="Times New Roman"/>
        </w:rPr>
        <w:t xml:space="preserve">, </w:t>
      </w:r>
      <w:r w:rsidRPr="00E3794F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, </w:t>
      </w:r>
      <w:r w:rsidRPr="00E3794F">
        <w:rPr>
          <w:rFonts w:ascii="Times New Roman" w:hAnsi="Times New Roman" w:cs="Times New Roman"/>
        </w:rPr>
        <w:t>PHP</w:t>
      </w:r>
      <w:r>
        <w:rPr>
          <w:rFonts w:ascii="Times New Roman" w:hAnsi="Times New Roman" w:cs="Times New Roman"/>
        </w:rPr>
        <w:t>/ASP, SQL</w:t>
      </w:r>
      <w:r w:rsidR="0010174B">
        <w:rPr>
          <w:rFonts w:ascii="Times New Roman" w:hAnsi="Times New Roman" w:cs="Times New Roman"/>
        </w:rPr>
        <w:t>/MySQL</w:t>
      </w:r>
      <w:r>
        <w:rPr>
          <w:rFonts w:ascii="Times New Roman" w:hAnsi="Times New Roman" w:cs="Times New Roman"/>
        </w:rPr>
        <w:t xml:space="preserve">, RTOS/Cortex Programming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                                 </w:t>
      </w:r>
    </w:p>
    <w:tbl>
      <w:tblPr>
        <w:tblStyle w:val="TableGrid"/>
        <w:tblW w:w="0" w:type="auto"/>
        <w:tblInd w:w="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4"/>
      </w:tblGrid>
      <w:tr w:rsidR="006E0E04" w14:paraId="5DA39216" w14:textId="77777777" w:rsidTr="00276450">
        <w:tc>
          <w:tcPr>
            <w:tcW w:w="3124" w:type="dxa"/>
          </w:tcPr>
          <w:p w14:paraId="61DC5B33" w14:textId="77777777" w:rsidR="006E0E04" w:rsidRDefault="006E0E04" w:rsidP="00276450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14:paraId="672838AC" w14:textId="77777777" w:rsidR="006E0E04" w:rsidRPr="008157ED" w:rsidRDefault="006E0E04" w:rsidP="006E0E04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8157ED">
        <w:rPr>
          <w:rFonts w:ascii="Times New Roman" w:hAnsi="Times New Roman" w:cs="Times New Roman"/>
          <w:sz w:val="32"/>
          <w:szCs w:val="32"/>
        </w:rPr>
        <w:t>Professional Experience</w:t>
      </w:r>
      <w:r>
        <w:rPr>
          <w:rFonts w:ascii="Times New Roman" w:hAnsi="Times New Roman" w:cs="Times New Roman"/>
          <w:sz w:val="32"/>
          <w:szCs w:val="32"/>
        </w:rPr>
        <w:t xml:space="preserve"> and Projects</w:t>
      </w:r>
    </w:p>
    <w:p w14:paraId="0D1300CB" w14:textId="77777777" w:rsidR="006E0E04" w:rsidRPr="009921D3" w:rsidRDefault="006E0E04" w:rsidP="006E0E04">
      <w:pPr>
        <w:pStyle w:val="Heading2"/>
        <w:ind w:left="2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Developer (Co-Op)</w:t>
      </w:r>
      <w:r w:rsidRPr="009921D3">
        <w:rPr>
          <w:rFonts w:ascii="Times New Roman" w:hAnsi="Times New Roman" w:cs="Times New Roman"/>
        </w:rPr>
        <w:t> | </w:t>
      </w:r>
      <w:proofErr w:type="spellStart"/>
      <w:r>
        <w:rPr>
          <w:rFonts w:ascii="Times New Roman" w:hAnsi="Times New Roman" w:cs="Times New Roman"/>
        </w:rPr>
        <w:t>WebPromotions</w:t>
      </w:r>
      <w:proofErr w:type="spellEnd"/>
      <w:r>
        <w:rPr>
          <w:rFonts w:ascii="Times New Roman" w:hAnsi="Times New Roman" w:cs="Times New Roman"/>
        </w:rPr>
        <w:t xml:space="preserve"> Internet Services INC.</w:t>
      </w:r>
      <w:r w:rsidRPr="009921D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 xml:space="preserve">       June</w:t>
      </w:r>
      <w:r w:rsidRPr="009921D3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3</w:t>
      </w:r>
      <w:r w:rsidRPr="009921D3">
        <w:rPr>
          <w:rFonts w:ascii="Times New Roman" w:hAnsi="Times New Roman" w:cs="Times New Roman"/>
        </w:rPr>
        <w:t xml:space="preserve"> – August 201</w:t>
      </w:r>
      <w:r>
        <w:rPr>
          <w:rFonts w:ascii="Times New Roman" w:hAnsi="Times New Roman" w:cs="Times New Roman"/>
        </w:rPr>
        <w:t>3</w:t>
      </w:r>
    </w:p>
    <w:p w14:paraId="2D122B36" w14:textId="77777777" w:rsidR="006E0E04" w:rsidRPr="0096482E" w:rsidRDefault="006E0E04" w:rsidP="006E0E04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96482E">
        <w:rPr>
          <w:rFonts w:ascii="Times New Roman" w:hAnsi="Times New Roman" w:cs="Times New Roman"/>
          <w:b/>
        </w:rPr>
        <w:t>Key Achievements</w:t>
      </w:r>
    </w:p>
    <w:p w14:paraId="2D108AB0" w14:textId="77777777" w:rsidR="006E0E04" w:rsidRPr="009921D3" w:rsidRDefault="006E0E04" w:rsidP="006E0E04">
      <w:pPr>
        <w:pStyle w:val="ListBullet"/>
        <w:numPr>
          <w:ilvl w:val="0"/>
          <w:numId w:val="16"/>
        </w:numPr>
        <w:tabs>
          <w:tab w:val="num" w:pos="432"/>
        </w:tabs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3 websites for clients using ASP and PHP in 2 months, which heightened customer satisfaction</w:t>
      </w:r>
    </w:p>
    <w:p w14:paraId="6EA55422" w14:textId="77777777" w:rsidR="006E0E04" w:rsidRDefault="006E0E04" w:rsidP="006E0E04">
      <w:pPr>
        <w:pStyle w:val="ListBullet"/>
        <w:numPr>
          <w:ilvl w:val="0"/>
          <w:numId w:val="16"/>
        </w:numPr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peers in completing their assigned webpages, resulting in increased company efficiency</w:t>
      </w:r>
    </w:p>
    <w:p w14:paraId="57998028" w14:textId="77777777" w:rsidR="006E0E04" w:rsidRDefault="006E0E04" w:rsidP="006E0E04">
      <w:pPr>
        <w:pStyle w:val="ListBullet"/>
        <w:numPr>
          <w:ilvl w:val="0"/>
          <w:numId w:val="16"/>
        </w:numPr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company mobile website, allowing it to gain exposure across multiple devices</w:t>
      </w:r>
    </w:p>
    <w:p w14:paraId="36D65646" w14:textId="77777777" w:rsidR="006E0E04" w:rsidRDefault="006E0E04" w:rsidP="006E0E04">
      <w:pPr>
        <w:pStyle w:val="ListBullet"/>
        <w:numPr>
          <w:ilvl w:val="0"/>
          <w:numId w:val="16"/>
        </w:numPr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Incorporated SEO tools to increase clients’ website searchability using relevant keywords</w:t>
      </w:r>
    </w:p>
    <w:p w14:paraId="57B889CE" w14:textId="77777777" w:rsidR="006E0E04" w:rsidRDefault="006E0E04" w:rsidP="006E0E04">
      <w:pPr>
        <w:pStyle w:val="ListBullet"/>
        <w:numPr>
          <w:ilvl w:val="0"/>
          <w:numId w:val="16"/>
        </w:numPr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 with peers to streamline the design process, allowing the company to increase productivity</w:t>
      </w:r>
    </w:p>
    <w:p w14:paraId="5D8B7D86" w14:textId="77777777" w:rsidR="006E0E04" w:rsidRPr="009112FA" w:rsidRDefault="006E0E04" w:rsidP="006E0E04">
      <w:pPr>
        <w:pStyle w:val="ListBullet"/>
        <w:numPr>
          <w:ilvl w:val="0"/>
          <w:numId w:val="0"/>
        </w:numPr>
        <w:ind w:left="792"/>
        <w:rPr>
          <w:rFonts w:ascii="Times New Roman" w:hAnsi="Times New Roman" w:cs="Times New Roman"/>
        </w:rPr>
      </w:pPr>
    </w:p>
    <w:p w14:paraId="4B5B67C7" w14:textId="77777777" w:rsidR="006E0E04" w:rsidRPr="009921D3" w:rsidRDefault="006E0E04" w:rsidP="006E0E04">
      <w:pPr>
        <w:pStyle w:val="ListBullet"/>
        <w:numPr>
          <w:ilvl w:val="0"/>
          <w:numId w:val="0"/>
        </w:numPr>
        <w:tabs>
          <w:tab w:val="left" w:pos="720"/>
        </w:tabs>
        <w:ind w:left="216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Engineering Capstone (Android App)</w:t>
      </w:r>
      <w:r w:rsidRPr="009921D3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              </w:t>
      </w:r>
      <w:r>
        <w:rPr>
          <w:rFonts w:ascii="Times New Roman" w:hAnsi="Times New Roman" w:cs="Times New Roman"/>
          <w:b/>
          <w:color w:val="auto"/>
          <w:sz w:val="24"/>
        </w:rPr>
        <w:t xml:space="preserve">          </w:t>
      </w:r>
    </w:p>
    <w:p w14:paraId="5152FCD1" w14:textId="77777777" w:rsidR="00872A41" w:rsidRPr="00AC75FC" w:rsidRDefault="00872A41" w:rsidP="00872A41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Engineered ad-hoc text messaging android app to facilitate multi-device communication</w:t>
      </w:r>
    </w:p>
    <w:p w14:paraId="77B9CF5D" w14:textId="77777777" w:rsidR="00872A41" w:rsidRPr="00AC75FC" w:rsidRDefault="00872A41" w:rsidP="00872A41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Improved coding solutions to be most optimal per client’s requirements</w:t>
      </w:r>
    </w:p>
    <w:p w14:paraId="2E552324" w14:textId="77777777" w:rsidR="00872A41" w:rsidRPr="00AC75FC" w:rsidRDefault="00872A41" w:rsidP="00872A41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Tracked and reported progress via constant reports and meetings to supervisor</w:t>
      </w:r>
    </w:p>
    <w:p w14:paraId="1331D567" w14:textId="77777777" w:rsidR="00872A41" w:rsidRPr="00AC75FC" w:rsidRDefault="00872A41" w:rsidP="00872A41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and led</w:t>
      </w:r>
      <w:r w:rsidRPr="00AC75FC">
        <w:rPr>
          <w:rFonts w:ascii="Times New Roman" w:hAnsi="Times New Roman" w:cs="Times New Roman"/>
        </w:rPr>
        <w:t xml:space="preserve"> frequent team meetings to discuss direction of project</w:t>
      </w:r>
      <w:r>
        <w:rPr>
          <w:rFonts w:ascii="Times New Roman" w:hAnsi="Times New Roman" w:cs="Times New Roman"/>
        </w:rPr>
        <w:t xml:space="preserve"> and requirements to be fulfilled</w:t>
      </w:r>
    </w:p>
    <w:p w14:paraId="55465DD5" w14:textId="77777777" w:rsidR="006E0E04" w:rsidRPr="009921D3" w:rsidRDefault="006E0E04" w:rsidP="006E0E04">
      <w:pPr>
        <w:pStyle w:val="ListBullet"/>
        <w:numPr>
          <w:ilvl w:val="0"/>
          <w:numId w:val="0"/>
        </w:numPr>
        <w:tabs>
          <w:tab w:val="left" w:pos="720"/>
        </w:tabs>
        <w:ind w:left="216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Anonymous Message Broadcaster</w:t>
      </w:r>
      <w:r w:rsidRPr="009921D3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              </w:t>
      </w:r>
      <w:r>
        <w:rPr>
          <w:rFonts w:ascii="Times New Roman" w:hAnsi="Times New Roman" w:cs="Times New Roman"/>
          <w:b/>
          <w:color w:val="auto"/>
          <w:sz w:val="24"/>
        </w:rPr>
        <w:t xml:space="preserve">           </w:t>
      </w:r>
    </w:p>
    <w:p w14:paraId="078A85C1" w14:textId="77777777" w:rsidR="006E0E04" w:rsidRPr="00AA6B3F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Established anonymous communication between multiple client and server using multi-threading principles</w:t>
      </w:r>
    </w:p>
    <w:p w14:paraId="1B2B15F9" w14:textId="77777777" w:rsidR="00F2633C" w:rsidRPr="00B959F2" w:rsidRDefault="00F2633C" w:rsidP="00F2633C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socket programming using Java Networking and Encryption to simulate network sessions</w:t>
      </w:r>
    </w:p>
    <w:p w14:paraId="1350D133" w14:textId="77777777" w:rsidR="006E0E04" w:rsidRPr="009921D3" w:rsidRDefault="006E0E04" w:rsidP="006E0E04">
      <w:pPr>
        <w:pStyle w:val="ListBullet"/>
        <w:numPr>
          <w:ilvl w:val="0"/>
          <w:numId w:val="0"/>
        </w:numPr>
        <w:tabs>
          <w:tab w:val="left" w:pos="720"/>
        </w:tabs>
        <w:ind w:left="216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Routing Control System for Inter-domain Routing</w:t>
      </w:r>
      <w:r w:rsidRPr="009921D3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>
        <w:rPr>
          <w:rFonts w:ascii="Times New Roman" w:hAnsi="Times New Roman" w:cs="Times New Roman"/>
          <w:b/>
          <w:color w:val="auto"/>
          <w:sz w:val="24"/>
        </w:rPr>
        <w:t xml:space="preserve"> </w:t>
      </w:r>
    </w:p>
    <w:p w14:paraId="1E765BC9" w14:textId="77777777" w:rsidR="006E0E04" w:rsidRPr="00AC75FC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AC75FC">
        <w:rPr>
          <w:rFonts w:ascii="Times New Roman" w:hAnsi="Times New Roman" w:cs="Times New Roman"/>
        </w:rPr>
        <w:t xml:space="preserve">Designed </w:t>
      </w:r>
      <w:r>
        <w:rPr>
          <w:rFonts w:ascii="Times New Roman" w:hAnsi="Times New Roman" w:cs="Times New Roman"/>
        </w:rPr>
        <w:t>controller</w:t>
      </w:r>
      <w:r w:rsidRPr="00AC75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compute</w:t>
      </w:r>
      <w:r w:rsidRPr="00AC75FC">
        <w:rPr>
          <w:rFonts w:ascii="Times New Roman" w:hAnsi="Times New Roman" w:cs="Times New Roman"/>
        </w:rPr>
        <w:t xml:space="preserve"> shortest path to </w:t>
      </w:r>
      <w:r>
        <w:rPr>
          <w:rFonts w:ascii="Times New Roman" w:hAnsi="Times New Roman" w:cs="Times New Roman"/>
        </w:rPr>
        <w:t>other</w:t>
      </w:r>
      <w:r w:rsidRPr="00AC75FC">
        <w:rPr>
          <w:rFonts w:ascii="Times New Roman" w:hAnsi="Times New Roman" w:cs="Times New Roman"/>
        </w:rPr>
        <w:t xml:space="preserve"> network</w:t>
      </w:r>
      <w:r>
        <w:rPr>
          <w:rFonts w:ascii="Times New Roman" w:hAnsi="Times New Roman" w:cs="Times New Roman"/>
        </w:rPr>
        <w:t>s via link costs</w:t>
      </w:r>
    </w:p>
    <w:p w14:paraId="3DABE1B8" w14:textId="77777777" w:rsidR="006E0E04" w:rsidRPr="00AC75FC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Generated</w:t>
      </w:r>
      <w:r w:rsidRPr="00AC75FC">
        <w:rPr>
          <w:rFonts w:ascii="Times New Roman" w:hAnsi="Times New Roman" w:cs="Times New Roman"/>
        </w:rPr>
        <w:t xml:space="preserve"> packet route</w:t>
      </w:r>
      <w:r>
        <w:rPr>
          <w:rFonts w:ascii="Times New Roman" w:hAnsi="Times New Roman" w:cs="Times New Roman"/>
        </w:rPr>
        <w:t>s</w:t>
      </w:r>
      <w:r w:rsidRPr="00AC75FC">
        <w:rPr>
          <w:rFonts w:ascii="Times New Roman" w:hAnsi="Times New Roman" w:cs="Times New Roman"/>
        </w:rPr>
        <w:t xml:space="preserve"> through various networks</w:t>
      </w:r>
      <w:r>
        <w:rPr>
          <w:rFonts w:ascii="Times New Roman" w:hAnsi="Times New Roman" w:cs="Times New Roman"/>
        </w:rPr>
        <w:t xml:space="preserve"> </w:t>
      </w:r>
    </w:p>
    <w:p w14:paraId="05FF366D" w14:textId="77777777" w:rsidR="006E0E04" w:rsidRPr="00AC75FC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Integrated</w:t>
      </w:r>
      <w:r w:rsidRPr="00AC75FC">
        <w:rPr>
          <w:rFonts w:ascii="Times New Roman" w:hAnsi="Times New Roman" w:cs="Times New Roman"/>
        </w:rPr>
        <w:t xml:space="preserve"> knowledge of BGP and inter-domain routing</w:t>
      </w:r>
    </w:p>
    <w:p w14:paraId="2AD79A43" w14:textId="77777777" w:rsidR="006E0E04" w:rsidRPr="009921D3" w:rsidRDefault="006E0E04" w:rsidP="006E0E04">
      <w:pPr>
        <w:pStyle w:val="ListBullet"/>
        <w:numPr>
          <w:ilvl w:val="0"/>
          <w:numId w:val="0"/>
        </w:numPr>
        <w:tabs>
          <w:tab w:val="left" w:pos="720"/>
        </w:tabs>
        <w:ind w:left="216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Ticketing System Software</w:t>
      </w:r>
      <w:r w:rsidRPr="009921D3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>
        <w:rPr>
          <w:rFonts w:ascii="Times New Roman" w:hAnsi="Times New Roman" w:cs="Times New Roman"/>
          <w:b/>
          <w:color w:val="auto"/>
          <w:sz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</w:rPr>
        <w:tab/>
      </w:r>
      <w:r>
        <w:rPr>
          <w:rFonts w:ascii="Times New Roman" w:hAnsi="Times New Roman" w:cs="Times New Roman"/>
          <w:b/>
          <w:color w:val="auto"/>
          <w:sz w:val="24"/>
        </w:rPr>
        <w:tab/>
      </w:r>
      <w:r>
        <w:rPr>
          <w:rFonts w:ascii="Times New Roman" w:hAnsi="Times New Roman" w:cs="Times New Roman"/>
          <w:b/>
          <w:color w:val="auto"/>
          <w:sz w:val="24"/>
        </w:rPr>
        <w:tab/>
        <w:t xml:space="preserve"> </w:t>
      </w:r>
    </w:p>
    <w:p w14:paraId="2C45CBB1" w14:textId="77777777" w:rsidR="006E0E04" w:rsidRPr="00AC75FC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AC75FC">
        <w:rPr>
          <w:rFonts w:ascii="Times New Roman" w:hAnsi="Times New Roman" w:cs="Times New Roman"/>
        </w:rPr>
        <w:t>Collaborated with team members to create interactive console for ticketing service</w:t>
      </w:r>
    </w:p>
    <w:p w14:paraId="0CA4067E" w14:textId="5DF336B5" w:rsidR="006E0E04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Executed</w:t>
      </w:r>
      <w:r w:rsidRPr="00AC75FC">
        <w:rPr>
          <w:rFonts w:ascii="Times New Roman" w:hAnsi="Times New Roman" w:cs="Times New Roman"/>
        </w:rPr>
        <w:t xml:space="preserve"> multiple black </w:t>
      </w:r>
      <w:r>
        <w:rPr>
          <w:rFonts w:ascii="Times New Roman" w:hAnsi="Times New Roman" w:cs="Times New Roman"/>
        </w:rPr>
        <w:t xml:space="preserve">and </w:t>
      </w:r>
      <w:r w:rsidRPr="00AC75FC">
        <w:rPr>
          <w:rFonts w:ascii="Times New Roman" w:hAnsi="Times New Roman" w:cs="Times New Roman"/>
        </w:rPr>
        <w:t>white box testing</w:t>
      </w:r>
      <w:r w:rsidR="00CF511A">
        <w:rPr>
          <w:rFonts w:ascii="Times New Roman" w:hAnsi="Times New Roman" w:cs="Times New Roman"/>
        </w:rPr>
        <w:t xml:space="preserve"> </w:t>
      </w:r>
      <w:r w:rsidR="00477E46">
        <w:rPr>
          <w:rFonts w:ascii="Times New Roman" w:hAnsi="Times New Roman" w:cs="Times New Roman"/>
        </w:rPr>
        <w:t>through vigorous regression testing</w:t>
      </w:r>
      <w:r>
        <w:rPr>
          <w:rFonts w:ascii="Times New Roman" w:hAnsi="Times New Roman" w:cs="Times New Roman"/>
        </w:rPr>
        <w:t xml:space="preserve"> </w:t>
      </w:r>
    </w:p>
    <w:p w14:paraId="5686969E" w14:textId="7184A84E" w:rsidR="00477E46" w:rsidRPr="00AC75FC" w:rsidRDefault="00477E46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Integrated Test Driven Development using different levels of testing (unit cases, integration, system etc.)</w:t>
      </w:r>
    </w:p>
    <w:p w14:paraId="0B99C44D" w14:textId="7D21EC09" w:rsidR="006E0E04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Incorporated Sprint planning within Agile environment</w:t>
      </w:r>
    </w:p>
    <w:p w14:paraId="1969025E" w14:textId="31597BD7" w:rsidR="00042024" w:rsidRPr="00042024" w:rsidRDefault="00042024" w:rsidP="0004202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 SDLC layout and documented along each stage with improvements</w:t>
      </w:r>
    </w:p>
    <w:p w14:paraId="250C7E1D" w14:textId="77777777" w:rsidR="006E0E04" w:rsidRPr="009921D3" w:rsidRDefault="006E0E04" w:rsidP="006E0E04">
      <w:pPr>
        <w:pStyle w:val="ListBullet"/>
        <w:numPr>
          <w:ilvl w:val="0"/>
          <w:numId w:val="0"/>
        </w:numPr>
        <w:tabs>
          <w:tab w:val="left" w:pos="720"/>
        </w:tabs>
        <w:ind w:left="216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Network File Transfer Application</w:t>
      </w:r>
      <w:r w:rsidRPr="009921D3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              </w:t>
      </w:r>
    </w:p>
    <w:p w14:paraId="22A2F8BF" w14:textId="77777777" w:rsidR="00F2633C" w:rsidRPr="00AC75FC" w:rsidRDefault="00F2633C" w:rsidP="00F2633C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AC75FC">
        <w:rPr>
          <w:rFonts w:ascii="Times New Roman" w:hAnsi="Times New Roman" w:cs="Times New Roman"/>
        </w:rPr>
        <w:t>Created client that was able to upload and download file from server</w:t>
      </w:r>
      <w:r>
        <w:rPr>
          <w:rFonts w:ascii="Times New Roman" w:hAnsi="Times New Roman" w:cs="Times New Roman"/>
        </w:rPr>
        <w:t xml:space="preserve"> using Java Networking library</w:t>
      </w:r>
    </w:p>
    <w:p w14:paraId="4CA46EB0" w14:textId="77777777" w:rsidR="006E0E04" w:rsidRPr="00AC75FC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AC75FC">
        <w:rPr>
          <w:rFonts w:ascii="Times New Roman" w:hAnsi="Times New Roman" w:cs="Times New Roman"/>
        </w:rPr>
        <w:t>Client request to change directories or list files in directory from server</w:t>
      </w:r>
    </w:p>
    <w:p w14:paraId="5B373D43" w14:textId="77777777" w:rsidR="006E0E04" w:rsidRPr="001B7738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AC75FC">
        <w:rPr>
          <w:rFonts w:ascii="Times New Roman" w:hAnsi="Times New Roman" w:cs="Times New Roman"/>
        </w:rPr>
        <w:t>Utilized knowledge in TCP protocols and socket programming</w:t>
      </w:r>
    </w:p>
    <w:p w14:paraId="71361FAF" w14:textId="77777777" w:rsidR="006E0E04" w:rsidRPr="009921D3" w:rsidRDefault="006E0E04" w:rsidP="006E0E04">
      <w:pPr>
        <w:pStyle w:val="ListBullet"/>
        <w:numPr>
          <w:ilvl w:val="0"/>
          <w:numId w:val="0"/>
        </w:numPr>
        <w:tabs>
          <w:tab w:val="left" w:pos="720"/>
        </w:tabs>
        <w:ind w:left="216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Embedded Systems Media Center</w:t>
      </w:r>
      <w:r w:rsidRPr="009921D3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              </w:t>
      </w:r>
    </w:p>
    <w:p w14:paraId="446A6F70" w14:textId="77777777" w:rsidR="006E0E04" w:rsidRPr="00AC75FC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Produced an</w:t>
      </w:r>
      <w:r w:rsidRPr="00AC75FC">
        <w:rPr>
          <w:rFonts w:ascii="Times New Roman" w:hAnsi="Times New Roman" w:cs="Times New Roman"/>
        </w:rPr>
        <w:t xml:space="preserve"> audio player, photo gallery and game on NXP LPC17xx board</w:t>
      </w:r>
    </w:p>
    <w:p w14:paraId="4242070F" w14:textId="77777777" w:rsidR="006E0E04" w:rsidRPr="00963642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Enhanced knowledge</w:t>
      </w:r>
      <w:r w:rsidRPr="00AC75FC"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</w:rPr>
        <w:t xml:space="preserve">programming </w:t>
      </w:r>
      <w:r w:rsidRPr="00AC75FC">
        <w:rPr>
          <w:rFonts w:ascii="Times New Roman" w:hAnsi="Times New Roman" w:cs="Times New Roman"/>
        </w:rPr>
        <w:t xml:space="preserve">embedded systems and C </w:t>
      </w:r>
      <w:r>
        <w:rPr>
          <w:rFonts w:ascii="Times New Roman" w:hAnsi="Times New Roman" w:cs="Times New Roman"/>
        </w:rPr>
        <w:t xml:space="preserve">using </w:t>
      </w:r>
      <w:proofErr w:type="spellStart"/>
      <w:r>
        <w:rPr>
          <w:rFonts w:ascii="Times New Roman" w:hAnsi="Times New Roman" w:cs="Times New Roman"/>
        </w:rPr>
        <w:t>uVision</w:t>
      </w:r>
      <w:proofErr w:type="spellEnd"/>
      <w:r>
        <w:rPr>
          <w:rFonts w:ascii="Times New Roman" w:hAnsi="Times New Roman" w:cs="Times New Roman"/>
        </w:rPr>
        <w:t xml:space="preserve"> IDE</w:t>
      </w:r>
    </w:p>
    <w:p w14:paraId="7A15AF73" w14:textId="77777777" w:rsidR="006E0E04" w:rsidRPr="009921D3" w:rsidRDefault="006E0E04" w:rsidP="006E0E04">
      <w:pPr>
        <w:pStyle w:val="ListBullet"/>
        <w:numPr>
          <w:ilvl w:val="0"/>
          <w:numId w:val="0"/>
        </w:numPr>
        <w:tabs>
          <w:tab w:val="left" w:pos="720"/>
        </w:tabs>
        <w:ind w:left="216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1-bit Full Adder (IC Design)</w:t>
      </w:r>
      <w:r w:rsidRPr="009921D3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              </w:t>
      </w:r>
      <w:r>
        <w:rPr>
          <w:rFonts w:ascii="Times New Roman" w:hAnsi="Times New Roman" w:cs="Times New Roman"/>
          <w:b/>
          <w:color w:val="auto"/>
          <w:sz w:val="24"/>
        </w:rPr>
        <w:tab/>
        <w:t xml:space="preserve">   </w:t>
      </w:r>
    </w:p>
    <w:p w14:paraId="2CF8C949" w14:textId="77777777" w:rsidR="006E0E04" w:rsidRPr="00AC75FC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AC75FC">
        <w:rPr>
          <w:rFonts w:ascii="Times New Roman" w:hAnsi="Times New Roman" w:cs="Times New Roman"/>
        </w:rPr>
        <w:t xml:space="preserve">Designed full-adder circuit using logical effort method to </w:t>
      </w:r>
      <w:r>
        <w:rPr>
          <w:rFonts w:ascii="Times New Roman" w:hAnsi="Times New Roman" w:cs="Times New Roman"/>
        </w:rPr>
        <w:t>receive</w:t>
      </w:r>
      <w:r w:rsidRPr="00AC75FC">
        <w:rPr>
          <w:rFonts w:ascii="Times New Roman" w:hAnsi="Times New Roman" w:cs="Times New Roman"/>
        </w:rPr>
        <w:t xml:space="preserve"> a specific load capacitance</w:t>
      </w:r>
    </w:p>
    <w:p w14:paraId="5F4ECEC2" w14:textId="77777777" w:rsidR="006E0E04" w:rsidRPr="00AC75FC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</w:t>
      </w:r>
      <w:r w:rsidRPr="00AC75FC">
        <w:rPr>
          <w:rFonts w:ascii="Times New Roman" w:hAnsi="Times New Roman" w:cs="Times New Roman"/>
        </w:rPr>
        <w:t xml:space="preserve"> schematic of circuit and </w:t>
      </w:r>
      <w:r>
        <w:rPr>
          <w:rFonts w:ascii="Times New Roman" w:hAnsi="Times New Roman" w:cs="Times New Roman"/>
        </w:rPr>
        <w:t>executed</w:t>
      </w:r>
      <w:r w:rsidRPr="00AC75FC">
        <w:rPr>
          <w:rFonts w:ascii="Times New Roman" w:hAnsi="Times New Roman" w:cs="Times New Roman"/>
        </w:rPr>
        <w:t xml:space="preserve"> parametric and DC analysis </w:t>
      </w:r>
      <w:r>
        <w:rPr>
          <w:rFonts w:ascii="Times New Roman" w:hAnsi="Times New Roman" w:cs="Times New Roman"/>
        </w:rPr>
        <w:t>to ensure</w:t>
      </w:r>
      <w:r w:rsidRPr="00AC75FC">
        <w:rPr>
          <w:rFonts w:ascii="Times New Roman" w:hAnsi="Times New Roman" w:cs="Times New Roman"/>
        </w:rPr>
        <w:t xml:space="preserve"> correct functionality</w:t>
      </w:r>
    </w:p>
    <w:p w14:paraId="6D5ECF20" w14:textId="77777777" w:rsidR="006E0E04" w:rsidRPr="00AC75FC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AC75FC">
        <w:rPr>
          <w:rFonts w:ascii="Times New Roman" w:hAnsi="Times New Roman" w:cs="Times New Roman"/>
        </w:rPr>
        <w:t>Created</w:t>
      </w:r>
      <w:r>
        <w:rPr>
          <w:rFonts w:ascii="Times New Roman" w:hAnsi="Times New Roman" w:cs="Times New Roman"/>
        </w:rPr>
        <w:t xml:space="preserve"> PCB </w:t>
      </w:r>
      <w:r w:rsidRPr="00AC75FC">
        <w:rPr>
          <w:rFonts w:ascii="Times New Roman" w:hAnsi="Times New Roman" w:cs="Times New Roman"/>
        </w:rPr>
        <w:t>layout of schematic using Virtuoso Layout Editor Turbo</w:t>
      </w:r>
    </w:p>
    <w:p w14:paraId="693CF8FB" w14:textId="77777777" w:rsidR="006E0E04" w:rsidRPr="00321394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Generated</w:t>
      </w:r>
      <w:r w:rsidRPr="00AC75FC">
        <w:rPr>
          <w:rFonts w:ascii="Times New Roman" w:hAnsi="Times New Roman" w:cs="Times New Roman"/>
        </w:rPr>
        <w:t xml:space="preserve"> testbench to compare schematic and extracted view from layout</w:t>
      </w:r>
      <w:r>
        <w:rPr>
          <w:rFonts w:ascii="Times New Roman" w:hAnsi="Times New Roman" w:cs="Times New Roman"/>
        </w:rPr>
        <w:t>s</w:t>
      </w:r>
    </w:p>
    <w:p w14:paraId="6328A6D9" w14:textId="77777777" w:rsidR="006E0E04" w:rsidRPr="009921D3" w:rsidRDefault="006E0E04" w:rsidP="006E0E04">
      <w:pPr>
        <w:pStyle w:val="ListBullet"/>
        <w:numPr>
          <w:ilvl w:val="0"/>
          <w:numId w:val="0"/>
        </w:numPr>
        <w:tabs>
          <w:tab w:val="left" w:pos="720"/>
        </w:tabs>
        <w:ind w:left="216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Cache Controller</w:t>
      </w:r>
      <w:r w:rsidRPr="009921D3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              </w:t>
      </w:r>
      <w:r>
        <w:rPr>
          <w:rFonts w:ascii="Times New Roman" w:hAnsi="Times New Roman" w:cs="Times New Roman"/>
          <w:b/>
          <w:color w:val="auto"/>
          <w:sz w:val="24"/>
        </w:rPr>
        <w:t xml:space="preserve">           </w:t>
      </w:r>
      <w:r>
        <w:rPr>
          <w:rFonts w:ascii="Times New Roman" w:hAnsi="Times New Roman" w:cs="Times New Roman"/>
          <w:b/>
          <w:color w:val="auto"/>
          <w:sz w:val="24"/>
        </w:rPr>
        <w:tab/>
      </w:r>
      <w:r>
        <w:rPr>
          <w:rFonts w:ascii="Times New Roman" w:hAnsi="Times New Roman" w:cs="Times New Roman"/>
          <w:b/>
          <w:color w:val="auto"/>
          <w:sz w:val="24"/>
        </w:rPr>
        <w:tab/>
        <w:t xml:space="preserve">      </w:t>
      </w:r>
    </w:p>
    <w:p w14:paraId="2995C1BA" w14:textId="77777777" w:rsidR="006E0E04" w:rsidRPr="00AC75FC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AC75FC">
        <w:rPr>
          <w:rFonts w:ascii="Times New Roman" w:hAnsi="Times New Roman" w:cs="Times New Roman"/>
        </w:rPr>
        <w:t>rogram</w:t>
      </w:r>
      <w:r>
        <w:rPr>
          <w:rFonts w:ascii="Times New Roman" w:hAnsi="Times New Roman" w:cs="Times New Roman"/>
        </w:rPr>
        <w:t>med</w:t>
      </w:r>
      <w:r w:rsidRPr="00AC75FC">
        <w:rPr>
          <w:rFonts w:ascii="Times New Roman" w:hAnsi="Times New Roman" w:cs="Times New Roman"/>
        </w:rPr>
        <w:t xml:space="preserve"> cache controller to interface SRAM units with other </w:t>
      </w:r>
      <w:r>
        <w:rPr>
          <w:rFonts w:ascii="Times New Roman" w:hAnsi="Times New Roman" w:cs="Times New Roman"/>
        </w:rPr>
        <w:t xml:space="preserve">devices using </w:t>
      </w:r>
      <w:r w:rsidRPr="00AC75FC">
        <w:rPr>
          <w:rFonts w:ascii="Times New Roman" w:hAnsi="Times New Roman" w:cs="Times New Roman"/>
        </w:rPr>
        <w:t>Xilinx Spartan-3E FPGA</w:t>
      </w:r>
    </w:p>
    <w:p w14:paraId="7135CFD0" w14:textId="77777777" w:rsidR="006E0E04" w:rsidRPr="00AC75FC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Incorporated</w:t>
      </w:r>
      <w:r w:rsidRPr="00AC75FC">
        <w:rPr>
          <w:rFonts w:ascii="Times New Roman" w:hAnsi="Times New Roman" w:cs="Times New Roman"/>
        </w:rPr>
        <w:t xml:space="preserve"> VHDL</w:t>
      </w:r>
      <w:r>
        <w:rPr>
          <w:rFonts w:ascii="Times New Roman" w:hAnsi="Times New Roman" w:cs="Times New Roman"/>
        </w:rPr>
        <w:t xml:space="preserve"> </w:t>
      </w:r>
      <w:r w:rsidRPr="00AC75FC">
        <w:rPr>
          <w:rFonts w:ascii="Times New Roman" w:hAnsi="Times New Roman" w:cs="Times New Roman"/>
        </w:rPr>
        <w:t xml:space="preserve">coding techniques in Xilinx ISE CAD to </w:t>
      </w:r>
      <w:r>
        <w:rPr>
          <w:rFonts w:ascii="Times New Roman" w:hAnsi="Times New Roman" w:cs="Times New Roman"/>
        </w:rPr>
        <w:t>implement</w:t>
      </w:r>
      <w:r w:rsidRPr="00AC75FC">
        <w:rPr>
          <w:rFonts w:ascii="Times New Roman" w:hAnsi="Times New Roman" w:cs="Times New Roman"/>
        </w:rPr>
        <w:t xml:space="preserve"> controller</w:t>
      </w:r>
    </w:p>
    <w:p w14:paraId="38725733" w14:textId="77777777" w:rsidR="006E0E04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Executed</w:t>
      </w:r>
      <w:r w:rsidRPr="00AC75FC">
        <w:rPr>
          <w:rFonts w:ascii="Times New Roman" w:hAnsi="Times New Roman" w:cs="Times New Roman"/>
        </w:rPr>
        <w:t xml:space="preserve"> program on FPGA</w:t>
      </w:r>
      <w:r>
        <w:rPr>
          <w:rFonts w:ascii="Times New Roman" w:hAnsi="Times New Roman" w:cs="Times New Roman"/>
        </w:rPr>
        <w:t xml:space="preserve"> and monitored</w:t>
      </w:r>
      <w:r w:rsidRPr="00AC75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using</w:t>
      </w:r>
      <w:r w:rsidRPr="00AC75FC">
        <w:rPr>
          <w:rFonts w:ascii="Times New Roman" w:hAnsi="Times New Roman" w:cs="Times New Roman"/>
        </w:rPr>
        <w:t xml:space="preserve"> built-in </w:t>
      </w:r>
      <w:r>
        <w:rPr>
          <w:rFonts w:ascii="Times New Roman" w:hAnsi="Times New Roman" w:cs="Times New Roman"/>
        </w:rPr>
        <w:t>performance</w:t>
      </w:r>
      <w:r w:rsidRPr="00AC75FC">
        <w:rPr>
          <w:rFonts w:ascii="Times New Roman" w:hAnsi="Times New Roman" w:cs="Times New Roman"/>
        </w:rPr>
        <w:t xml:space="preserve"> tools</w:t>
      </w:r>
    </w:p>
    <w:p w14:paraId="15880417" w14:textId="77777777" w:rsidR="006E0E04" w:rsidRPr="009921D3" w:rsidRDefault="006E0E04" w:rsidP="006E0E04">
      <w:pPr>
        <w:pStyle w:val="ListBullet"/>
        <w:numPr>
          <w:ilvl w:val="0"/>
          <w:numId w:val="0"/>
        </w:numPr>
        <w:tabs>
          <w:tab w:val="left" w:pos="720"/>
        </w:tabs>
        <w:ind w:left="216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Semi-RISC CPU</w:t>
      </w:r>
      <w:r w:rsidRPr="009921D3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                                     </w:t>
      </w:r>
      <w:r>
        <w:rPr>
          <w:rFonts w:ascii="Times New Roman" w:hAnsi="Times New Roman" w:cs="Times New Roman"/>
          <w:b/>
          <w:color w:val="auto"/>
          <w:sz w:val="24"/>
        </w:rPr>
        <w:tab/>
      </w:r>
      <w:r>
        <w:rPr>
          <w:rFonts w:ascii="Times New Roman" w:hAnsi="Times New Roman" w:cs="Times New Roman"/>
          <w:b/>
          <w:color w:val="auto"/>
          <w:sz w:val="24"/>
        </w:rPr>
        <w:tab/>
      </w:r>
    </w:p>
    <w:p w14:paraId="1E11A18D" w14:textId="77777777" w:rsidR="006E0E04" w:rsidRPr="00AC75FC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implemented</w:t>
      </w:r>
      <w:r w:rsidRPr="00AC75FC">
        <w:rPr>
          <w:rFonts w:ascii="Times New Roman" w:hAnsi="Times New Roman" w:cs="Times New Roman"/>
        </w:rPr>
        <w:t xml:space="preserve"> 1-bit semi-RISC CPU on DE2 board</w:t>
      </w:r>
    </w:p>
    <w:p w14:paraId="256F64BB" w14:textId="77777777" w:rsidR="006E0E04" w:rsidRPr="00AC75FC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AC75FC">
        <w:rPr>
          <w:rFonts w:ascii="Times New Roman" w:hAnsi="Times New Roman" w:cs="Times New Roman"/>
        </w:rPr>
        <w:t xml:space="preserve">Enhanced </w:t>
      </w:r>
      <w:r>
        <w:rPr>
          <w:rFonts w:ascii="Times New Roman" w:hAnsi="Times New Roman" w:cs="Times New Roman"/>
        </w:rPr>
        <w:t xml:space="preserve">practical </w:t>
      </w:r>
      <w:r w:rsidRPr="00AC75FC">
        <w:rPr>
          <w:rFonts w:ascii="Times New Roman" w:hAnsi="Times New Roman" w:cs="Times New Roman"/>
        </w:rPr>
        <w:t xml:space="preserve">experience using VHDL as </w:t>
      </w:r>
      <w:r>
        <w:rPr>
          <w:rFonts w:ascii="Times New Roman" w:hAnsi="Times New Roman" w:cs="Times New Roman"/>
        </w:rPr>
        <w:t>an HDL</w:t>
      </w:r>
    </w:p>
    <w:p w14:paraId="3D7830DA" w14:textId="77777777" w:rsidR="006E0E04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Administered</w:t>
      </w:r>
      <w:r w:rsidRPr="00AC75FC">
        <w:rPr>
          <w:rFonts w:ascii="Times New Roman" w:hAnsi="Times New Roman" w:cs="Times New Roman"/>
        </w:rPr>
        <w:t xml:space="preserve"> appropriate control signals to data-path elements to achieve desired </w:t>
      </w:r>
      <w:r>
        <w:rPr>
          <w:rFonts w:ascii="Times New Roman" w:hAnsi="Times New Roman" w:cs="Times New Roman"/>
        </w:rPr>
        <w:t>operation</w:t>
      </w:r>
    </w:p>
    <w:p w14:paraId="46F6E9A5" w14:textId="77777777" w:rsidR="006E0E04" w:rsidRPr="009921D3" w:rsidRDefault="006E0E04" w:rsidP="006E0E04">
      <w:pPr>
        <w:pStyle w:val="ListBullet"/>
        <w:numPr>
          <w:ilvl w:val="0"/>
          <w:numId w:val="0"/>
        </w:numPr>
        <w:tabs>
          <w:tab w:val="left" w:pos="720"/>
        </w:tabs>
        <w:ind w:left="216"/>
        <w:rPr>
          <w:rFonts w:ascii="Times New Roman" w:hAnsi="Times New Roman" w:cs="Times New Roman"/>
          <w:b/>
          <w:color w:val="auto"/>
          <w:sz w:val="24"/>
        </w:rPr>
      </w:pPr>
      <w:r w:rsidRPr="009921D3">
        <w:rPr>
          <w:rFonts w:ascii="Times New Roman" w:hAnsi="Times New Roman" w:cs="Times New Roman"/>
          <w:b/>
          <w:color w:val="auto"/>
          <w:sz w:val="24"/>
        </w:rPr>
        <w:t xml:space="preserve">Function Generator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color w:val="auto"/>
          <w:sz w:val="24"/>
        </w:rPr>
        <w:tab/>
        <w:t xml:space="preserve">   </w:t>
      </w:r>
    </w:p>
    <w:p w14:paraId="096E3F9A" w14:textId="77777777" w:rsidR="006E0E04" w:rsidRPr="005B1D93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5B1D93">
        <w:rPr>
          <w:rFonts w:ascii="Times New Roman" w:hAnsi="Times New Roman" w:cs="Times New Roman"/>
        </w:rPr>
        <w:t xml:space="preserve">Designed and </w:t>
      </w:r>
      <w:r>
        <w:rPr>
          <w:rFonts w:ascii="Times New Roman" w:hAnsi="Times New Roman" w:cs="Times New Roman"/>
        </w:rPr>
        <w:t>implemented</w:t>
      </w:r>
      <w:r w:rsidRPr="005B1D93">
        <w:rPr>
          <w:rFonts w:ascii="Times New Roman" w:hAnsi="Times New Roman" w:cs="Times New Roman"/>
        </w:rPr>
        <w:t xml:space="preserve"> function generator using Op</w:t>
      </w:r>
      <w:r>
        <w:rPr>
          <w:rFonts w:ascii="Times New Roman" w:hAnsi="Times New Roman" w:cs="Times New Roman"/>
        </w:rPr>
        <w:t>erational Amplifiers</w:t>
      </w:r>
    </w:p>
    <w:p w14:paraId="658AB68F" w14:textId="77777777" w:rsidR="006E0E04" w:rsidRPr="005B1D93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5B1D93">
        <w:rPr>
          <w:rFonts w:ascii="Times New Roman" w:hAnsi="Times New Roman" w:cs="Times New Roman"/>
        </w:rPr>
        <w:t>Generated</w:t>
      </w:r>
      <w:r>
        <w:rPr>
          <w:rFonts w:ascii="Times New Roman" w:hAnsi="Times New Roman" w:cs="Times New Roman"/>
        </w:rPr>
        <w:t xml:space="preserve"> desired</w:t>
      </w:r>
      <w:r w:rsidRPr="005B1D93">
        <w:rPr>
          <w:rFonts w:ascii="Times New Roman" w:hAnsi="Times New Roman" w:cs="Times New Roman"/>
        </w:rPr>
        <w:t xml:space="preserve"> square/triangle waveform</w:t>
      </w:r>
      <w:r>
        <w:rPr>
          <w:rFonts w:ascii="Times New Roman" w:hAnsi="Times New Roman" w:cs="Times New Roman"/>
        </w:rPr>
        <w:t xml:space="preserve"> per requirements</w:t>
      </w:r>
    </w:p>
    <w:p w14:paraId="158A6DF5" w14:textId="77777777" w:rsidR="006E0E04" w:rsidRPr="005B1D93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</w:rPr>
        <w:t>Incorporated</w:t>
      </w:r>
      <w:r w:rsidRPr="005B1D93">
        <w:rPr>
          <w:rFonts w:ascii="Times New Roman" w:hAnsi="Times New Roman" w:cs="Times New Roman"/>
        </w:rPr>
        <w:t xml:space="preserve"> Voltage-controlled frequency, Frequency Range Select and Amplitude Control</w:t>
      </w:r>
    </w:p>
    <w:p w14:paraId="7AA919F4" w14:textId="77777777" w:rsidR="006E0E04" w:rsidRPr="009921D3" w:rsidRDefault="006E0E04" w:rsidP="006E0E04">
      <w:pPr>
        <w:pStyle w:val="ListBullet"/>
        <w:numPr>
          <w:ilvl w:val="0"/>
          <w:numId w:val="0"/>
        </w:numPr>
        <w:tabs>
          <w:tab w:val="left" w:pos="720"/>
        </w:tabs>
        <w:ind w:left="216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eCommerce System</w:t>
      </w:r>
      <w:r w:rsidRPr="009921D3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                          </w:t>
      </w:r>
      <w:r>
        <w:rPr>
          <w:rFonts w:ascii="Times New Roman" w:hAnsi="Times New Roman" w:cs="Times New Roman"/>
          <w:b/>
          <w:color w:val="auto"/>
          <w:sz w:val="24"/>
        </w:rPr>
        <w:tab/>
        <w:t xml:space="preserve">   </w:t>
      </w:r>
    </w:p>
    <w:p w14:paraId="4455B08F" w14:textId="77777777" w:rsidR="006E0E04" w:rsidRPr="00814998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</w:rPr>
        <w:t xml:space="preserve">Created interactive GUI using Java and </w:t>
      </w:r>
      <w:proofErr w:type="spellStart"/>
      <w:r>
        <w:rPr>
          <w:rFonts w:ascii="Times New Roman" w:hAnsi="Times New Roman" w:cs="Times New Roman"/>
        </w:rPr>
        <w:t>JFrame</w:t>
      </w:r>
      <w:proofErr w:type="spellEnd"/>
      <w:r>
        <w:rPr>
          <w:rFonts w:ascii="Times New Roman" w:hAnsi="Times New Roman" w:cs="Times New Roman"/>
        </w:rPr>
        <w:t xml:space="preserve"> library</w:t>
      </w:r>
    </w:p>
    <w:p w14:paraId="26632ECC" w14:textId="77777777" w:rsidR="006E0E04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color w:val="auto"/>
        </w:rPr>
        <w:t>Designed program flow using UML User and Class Diagrams</w:t>
      </w:r>
    </w:p>
    <w:p w14:paraId="46072193" w14:textId="77777777" w:rsidR="006E0E04" w:rsidRPr="00D663ED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  <w:b/>
          <w:color w:val="auto"/>
        </w:rPr>
      </w:pPr>
      <w:r w:rsidRPr="00D663ED">
        <w:rPr>
          <w:rFonts w:ascii="Times New Roman" w:hAnsi="Times New Roman" w:cs="Times New Roman"/>
          <w:color w:val="auto"/>
        </w:rPr>
        <w:t>Imple</w:t>
      </w:r>
      <w:r>
        <w:rPr>
          <w:rFonts w:ascii="Times New Roman" w:hAnsi="Times New Roman" w:cs="Times New Roman"/>
          <w:color w:val="auto"/>
        </w:rPr>
        <w:t xml:space="preserve">mented design and developed unit test cases for desired functionality </w:t>
      </w:r>
    </w:p>
    <w:p w14:paraId="1A9FD999" w14:textId="77777777" w:rsidR="006E0E04" w:rsidRPr="00321394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color w:val="auto"/>
        </w:rPr>
        <w:t>Improved object-oriented coding techniques</w:t>
      </w:r>
    </w:p>
    <w:p w14:paraId="016B8A38" w14:textId="77777777" w:rsidR="006E0E04" w:rsidRPr="009921D3" w:rsidRDefault="006E0E04" w:rsidP="006E0E04">
      <w:pPr>
        <w:pStyle w:val="ListBullet"/>
        <w:numPr>
          <w:ilvl w:val="0"/>
          <w:numId w:val="0"/>
        </w:numPr>
        <w:spacing w:after="0"/>
        <w:ind w:left="216"/>
        <w:rPr>
          <w:rFonts w:ascii="Times New Roman" w:hAnsi="Times New Roman" w:cs="Times New Roman"/>
          <w:b/>
          <w:color w:val="auto"/>
          <w:sz w:val="24"/>
        </w:rPr>
      </w:pPr>
      <w:r w:rsidRPr="009921D3">
        <w:rPr>
          <w:rFonts w:ascii="Times New Roman" w:hAnsi="Times New Roman" w:cs="Times New Roman"/>
          <w:b/>
          <w:color w:val="auto"/>
          <w:sz w:val="24"/>
        </w:rPr>
        <w:t xml:space="preserve">BJT Amplifier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                                     </w:t>
      </w:r>
    </w:p>
    <w:p w14:paraId="15A22C56" w14:textId="77777777" w:rsidR="006E0E04" w:rsidRPr="009921D3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</w:rPr>
      </w:pPr>
      <w:r w:rsidRPr="009921D3">
        <w:rPr>
          <w:rFonts w:ascii="Times New Roman" w:hAnsi="Times New Roman" w:cs="Times New Roman"/>
        </w:rPr>
        <w:t xml:space="preserve">Designed and </w:t>
      </w:r>
      <w:r>
        <w:rPr>
          <w:rFonts w:ascii="Times New Roman" w:hAnsi="Times New Roman" w:cs="Times New Roman"/>
        </w:rPr>
        <w:t>implemented</w:t>
      </w:r>
      <w:r w:rsidRPr="009921D3">
        <w:rPr>
          <w:rFonts w:ascii="Times New Roman" w:hAnsi="Times New Roman" w:cs="Times New Roman"/>
        </w:rPr>
        <w:t xml:space="preserve"> inverting</w:t>
      </w:r>
      <w:r>
        <w:rPr>
          <w:rFonts w:ascii="Times New Roman" w:hAnsi="Times New Roman" w:cs="Times New Roman"/>
        </w:rPr>
        <w:t xml:space="preserve"> 50V</w:t>
      </w:r>
      <w:r w:rsidRPr="009921D3">
        <w:rPr>
          <w:rFonts w:ascii="Times New Roman" w:hAnsi="Times New Roman" w:cs="Times New Roman"/>
        </w:rPr>
        <w:t xml:space="preserve"> Amplifier </w:t>
      </w:r>
      <w:r>
        <w:rPr>
          <w:rFonts w:ascii="Times New Roman" w:hAnsi="Times New Roman" w:cs="Times New Roman"/>
        </w:rPr>
        <w:t xml:space="preserve">with </w:t>
      </w:r>
      <w:r w:rsidRPr="009921D3">
        <w:rPr>
          <w:rFonts w:ascii="Times New Roman" w:hAnsi="Times New Roman" w:cs="Times New Roman"/>
        </w:rPr>
        <w:t>20kHz</w:t>
      </w:r>
      <w:r>
        <w:rPr>
          <w:rFonts w:ascii="Times New Roman" w:hAnsi="Times New Roman" w:cs="Times New Roman"/>
        </w:rPr>
        <w:t xml:space="preserve"> </w:t>
      </w:r>
      <w:r w:rsidRPr="009921D3">
        <w:rPr>
          <w:rFonts w:ascii="Times New Roman" w:hAnsi="Times New Roman" w:cs="Times New Roman"/>
        </w:rPr>
        <w:t xml:space="preserve">bandwidth </w:t>
      </w:r>
      <w:r>
        <w:rPr>
          <w:rFonts w:ascii="Times New Roman" w:hAnsi="Times New Roman" w:cs="Times New Roman"/>
        </w:rPr>
        <w:t>using</w:t>
      </w:r>
      <w:r w:rsidRPr="009921D3">
        <w:rPr>
          <w:rFonts w:ascii="Times New Roman" w:hAnsi="Times New Roman" w:cs="Times New Roman"/>
        </w:rPr>
        <w:t xml:space="preserve"> 2 stages</w:t>
      </w:r>
    </w:p>
    <w:p w14:paraId="098B963F" w14:textId="77777777" w:rsidR="006E0E04" w:rsidRPr="009921D3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Generated functional simulations</w:t>
      </w:r>
      <w:r w:rsidRPr="009921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using</w:t>
      </w:r>
      <w:r w:rsidRPr="009921D3">
        <w:rPr>
          <w:rFonts w:ascii="Times New Roman" w:hAnsi="Times New Roman" w:cs="Times New Roman"/>
        </w:rPr>
        <w:t xml:space="preserve"> NI Multisim</w:t>
      </w:r>
    </w:p>
    <w:p w14:paraId="4B0F93F0" w14:textId="77777777" w:rsidR="006E0E04" w:rsidRPr="009921D3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Analyzed physical circuit using</w:t>
      </w:r>
      <w:r w:rsidRPr="009921D3">
        <w:rPr>
          <w:rFonts w:ascii="Times New Roman" w:hAnsi="Times New Roman" w:cs="Times New Roman"/>
        </w:rPr>
        <w:t xml:space="preserve"> oscilloscope and multimeter</w:t>
      </w:r>
    </w:p>
    <w:p w14:paraId="2FAB445B" w14:textId="77777777" w:rsidR="006E0E04" w:rsidRPr="009921D3" w:rsidRDefault="006E0E04" w:rsidP="006E0E04">
      <w:pPr>
        <w:pStyle w:val="ListBullet"/>
        <w:numPr>
          <w:ilvl w:val="0"/>
          <w:numId w:val="0"/>
        </w:numPr>
        <w:tabs>
          <w:tab w:val="left" w:pos="720"/>
        </w:tabs>
        <w:ind w:left="216"/>
        <w:rPr>
          <w:rFonts w:ascii="Times New Roman" w:hAnsi="Times New Roman" w:cs="Times New Roman"/>
          <w:b/>
          <w:color w:val="auto"/>
          <w:sz w:val="24"/>
        </w:rPr>
      </w:pPr>
      <w:r w:rsidRPr="009921D3">
        <w:rPr>
          <w:rFonts w:ascii="Times New Roman" w:hAnsi="Times New Roman" w:cs="Times New Roman"/>
          <w:b/>
          <w:color w:val="auto"/>
          <w:sz w:val="24"/>
        </w:rPr>
        <w:t xml:space="preserve">Coffee Maker Hackathon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</w:t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</w:r>
      <w:r w:rsidRPr="009921D3">
        <w:rPr>
          <w:rFonts w:ascii="Times New Roman" w:hAnsi="Times New Roman" w:cs="Times New Roman"/>
          <w:b/>
          <w:color w:val="auto"/>
          <w:sz w:val="24"/>
        </w:rPr>
        <w:tab/>
        <w:t xml:space="preserve">                                      </w:t>
      </w:r>
    </w:p>
    <w:p w14:paraId="586A10E7" w14:textId="77777777" w:rsidR="006E0E04" w:rsidRPr="00AC75FC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AC75FC">
        <w:rPr>
          <w:rFonts w:ascii="Times New Roman" w:hAnsi="Times New Roman" w:cs="Times New Roman"/>
        </w:rPr>
        <w:t xml:space="preserve">Redesigned household coffee maker for smart pouring addition </w:t>
      </w:r>
    </w:p>
    <w:p w14:paraId="78175072" w14:textId="77777777" w:rsidR="006E0E04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AC75FC">
        <w:rPr>
          <w:rFonts w:ascii="Times New Roman" w:hAnsi="Times New Roman" w:cs="Times New Roman"/>
        </w:rPr>
        <w:t xml:space="preserve">Strengthened </w:t>
      </w:r>
      <w:r>
        <w:rPr>
          <w:rFonts w:ascii="Times New Roman" w:hAnsi="Times New Roman" w:cs="Times New Roman"/>
        </w:rPr>
        <w:t>collaboration</w:t>
      </w:r>
      <w:r w:rsidRPr="00AC75FC">
        <w:rPr>
          <w:rFonts w:ascii="Times New Roman" w:hAnsi="Times New Roman" w:cs="Times New Roman"/>
        </w:rPr>
        <w:t xml:space="preserve"> and communication skills</w:t>
      </w:r>
    </w:p>
    <w:p w14:paraId="31762026" w14:textId="77777777" w:rsidR="006E0E04" w:rsidRPr="00C45490" w:rsidRDefault="006E0E04" w:rsidP="006E0E04">
      <w:pPr>
        <w:pStyle w:val="ListBullet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Improved documentation skills through constant progress reports</w:t>
      </w:r>
    </w:p>
    <w:p w14:paraId="1BBC19AA" w14:textId="77777777" w:rsidR="006E0E04" w:rsidRPr="00D32D6F" w:rsidRDefault="006E0E04" w:rsidP="006E0E04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D32D6F">
        <w:rPr>
          <w:rFonts w:ascii="Times New Roman" w:hAnsi="Times New Roman" w:cs="Times New Roman"/>
          <w:sz w:val="32"/>
          <w:szCs w:val="32"/>
        </w:rPr>
        <w:t>Education</w:t>
      </w:r>
    </w:p>
    <w:p w14:paraId="1A3149A7" w14:textId="77777777" w:rsidR="006E0E04" w:rsidRDefault="006E0E04" w:rsidP="006E0E04">
      <w:pPr>
        <w:pStyle w:val="Heading2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Engineering in Computer Engineering</w:t>
      </w:r>
      <w:r w:rsidRPr="009921D3">
        <w:rPr>
          <w:rFonts w:ascii="Times New Roman" w:hAnsi="Times New Roman" w:cs="Times New Roman"/>
        </w:rPr>
        <w:t xml:space="preserve">                            </w:t>
      </w:r>
      <w:r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June 2018</w:t>
      </w:r>
    </w:p>
    <w:p w14:paraId="6FE35CAA" w14:textId="77777777" w:rsidR="006E0E04" w:rsidRPr="0095749A" w:rsidRDefault="006E0E04" w:rsidP="006E0E04">
      <w:r w:rsidRPr="009921D3">
        <w:rPr>
          <w:rFonts w:ascii="Times New Roman" w:hAnsi="Times New Roman" w:cs="Times New Roman"/>
        </w:rPr>
        <w:t xml:space="preserve">Ryerson </w:t>
      </w:r>
      <w:r>
        <w:rPr>
          <w:rFonts w:ascii="Times New Roman" w:hAnsi="Times New Roman" w:cs="Times New Roman"/>
        </w:rPr>
        <w:t>U</w:t>
      </w:r>
      <w:r w:rsidRPr="009921D3">
        <w:rPr>
          <w:rFonts w:ascii="Times New Roman" w:hAnsi="Times New Roman" w:cs="Times New Roman"/>
        </w:rPr>
        <w:t>niversity</w:t>
      </w:r>
      <w:r>
        <w:rPr>
          <w:rFonts w:ascii="Times New Roman" w:hAnsi="Times New Roman" w:cs="Times New Roman"/>
        </w:rPr>
        <w:t>, Toronto, ON</w:t>
      </w:r>
    </w:p>
    <w:p w14:paraId="0066CD2A" w14:textId="77777777" w:rsidR="006E0E04" w:rsidRDefault="006E0E04" w:rsidP="006E0E04"/>
    <w:p w14:paraId="241204D1" w14:textId="6C05422B" w:rsidR="00776BA8" w:rsidRPr="006E0E04" w:rsidRDefault="00776BA8" w:rsidP="006E0E04"/>
    <w:sectPr w:rsidR="00776BA8" w:rsidRPr="006E0E04">
      <w:footerReference w:type="default" r:id="rId8"/>
      <w:footerReference w:type="first" r:id="rId9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71B98" w14:textId="77777777" w:rsidR="00821909" w:rsidRDefault="00821909">
      <w:r>
        <w:separator/>
      </w:r>
    </w:p>
  </w:endnote>
  <w:endnote w:type="continuationSeparator" w:id="0">
    <w:p w14:paraId="72AB1B4C" w14:textId="77777777" w:rsidR="00821909" w:rsidRDefault="00821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0A3B8" w14:textId="5799FD7E" w:rsidR="000C5155" w:rsidRPr="00A52549" w:rsidRDefault="000C5155" w:rsidP="00AC75FC">
    <w:pPr>
      <w:pStyle w:val="Footer"/>
      <w:jc w:val="left"/>
      <w:rPr>
        <w:lang w:val="en-C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62D55" w14:textId="77777777" w:rsidR="00EE04AC" w:rsidRDefault="00EE04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3096C" w14:textId="77777777" w:rsidR="00821909" w:rsidRDefault="00821909">
      <w:r>
        <w:separator/>
      </w:r>
    </w:p>
  </w:footnote>
  <w:footnote w:type="continuationSeparator" w:id="0">
    <w:p w14:paraId="7A83A867" w14:textId="77777777" w:rsidR="00821909" w:rsidRDefault="008219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D8DB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034AD0"/>
    <w:multiLevelType w:val="multilevel"/>
    <w:tmpl w:val="67B638B6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1" w15:restartNumberingAfterBreak="0">
    <w:nsid w:val="25A85C06"/>
    <w:multiLevelType w:val="multilevel"/>
    <w:tmpl w:val="67B638B6"/>
    <w:lvl w:ilvl="0">
      <w:start w:val="1"/>
      <w:numFmt w:val="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2" w15:restartNumberingAfterBreak="0">
    <w:nsid w:val="48A46C6E"/>
    <w:multiLevelType w:val="multilevel"/>
    <w:tmpl w:val="67B638B6"/>
    <w:lvl w:ilvl="0">
      <w:start w:val="1"/>
      <w:numFmt w:val="bullet"/>
      <w:lvlText w:val="·"/>
      <w:lvlJc w:val="left"/>
      <w:pPr>
        <w:tabs>
          <w:tab w:val="num" w:pos="576"/>
        </w:tabs>
        <w:ind w:left="57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1008"/>
        </w:tabs>
        <w:ind w:left="1008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72"/>
        </w:tabs>
        <w:ind w:left="187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304"/>
        </w:tabs>
        <w:ind w:left="2304" w:hanging="216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2736"/>
        </w:tabs>
        <w:ind w:left="273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168"/>
        </w:tabs>
        <w:ind w:left="316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0"/>
        </w:tabs>
        <w:ind w:left="3600" w:hanging="21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4032"/>
        </w:tabs>
        <w:ind w:left="4032" w:hanging="216"/>
      </w:pPr>
      <w:rPr>
        <w:rFonts w:ascii="Wingdings" w:hAnsi="Wingdings" w:hint="default"/>
      </w:rPr>
    </w:lvl>
  </w:abstractNum>
  <w:abstractNum w:abstractNumId="13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5AE29BC"/>
    <w:multiLevelType w:val="hybridMultilevel"/>
    <w:tmpl w:val="74344F16"/>
    <w:lvl w:ilvl="0" w:tplc="901ACD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9C17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0895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A64D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D6CC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945E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5445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FA71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261F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8EB5A37"/>
    <w:multiLevelType w:val="hybridMultilevel"/>
    <w:tmpl w:val="B6F687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6"/>
  </w:num>
  <w:num w:numId="14">
    <w:abstractNumId w:val="10"/>
  </w:num>
  <w:num w:numId="15">
    <w:abstractNumId w:val="11"/>
  </w:num>
  <w:num w:numId="16">
    <w:abstractNumId w:val="12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1D3"/>
    <w:rsid w:val="00001495"/>
    <w:rsid w:val="000018B5"/>
    <w:rsid w:val="00022188"/>
    <w:rsid w:val="00026CFA"/>
    <w:rsid w:val="00026D9C"/>
    <w:rsid w:val="00030678"/>
    <w:rsid w:val="0003101D"/>
    <w:rsid w:val="00042024"/>
    <w:rsid w:val="000425C6"/>
    <w:rsid w:val="00046F86"/>
    <w:rsid w:val="0005509E"/>
    <w:rsid w:val="0006651F"/>
    <w:rsid w:val="00071958"/>
    <w:rsid w:val="000815FB"/>
    <w:rsid w:val="000917D0"/>
    <w:rsid w:val="000941B0"/>
    <w:rsid w:val="00094F21"/>
    <w:rsid w:val="000A2D7F"/>
    <w:rsid w:val="000A31E9"/>
    <w:rsid w:val="000A3ECB"/>
    <w:rsid w:val="000A6E8E"/>
    <w:rsid w:val="000A748C"/>
    <w:rsid w:val="000B0F4F"/>
    <w:rsid w:val="000C5155"/>
    <w:rsid w:val="000E2563"/>
    <w:rsid w:val="000F1DC7"/>
    <w:rsid w:val="000F340C"/>
    <w:rsid w:val="000F3C9A"/>
    <w:rsid w:val="000F6775"/>
    <w:rsid w:val="000F71E4"/>
    <w:rsid w:val="0010174B"/>
    <w:rsid w:val="001022C8"/>
    <w:rsid w:val="001047B6"/>
    <w:rsid w:val="00105104"/>
    <w:rsid w:val="00110E47"/>
    <w:rsid w:val="00113587"/>
    <w:rsid w:val="001137B6"/>
    <w:rsid w:val="00164FE7"/>
    <w:rsid w:val="00171496"/>
    <w:rsid w:val="001764A6"/>
    <w:rsid w:val="00185D1C"/>
    <w:rsid w:val="001A6C5A"/>
    <w:rsid w:val="001B7738"/>
    <w:rsid w:val="001D32F1"/>
    <w:rsid w:val="001D7B11"/>
    <w:rsid w:val="001E5922"/>
    <w:rsid w:val="001F07FA"/>
    <w:rsid w:val="001F2AC5"/>
    <w:rsid w:val="001F4B78"/>
    <w:rsid w:val="001F58FE"/>
    <w:rsid w:val="001F7DB1"/>
    <w:rsid w:val="00200445"/>
    <w:rsid w:val="002105DC"/>
    <w:rsid w:val="00210D85"/>
    <w:rsid w:val="00213521"/>
    <w:rsid w:val="00214E5C"/>
    <w:rsid w:val="002173CA"/>
    <w:rsid w:val="00225C5A"/>
    <w:rsid w:val="0023259F"/>
    <w:rsid w:val="00233419"/>
    <w:rsid w:val="00246DCE"/>
    <w:rsid w:val="00264BE6"/>
    <w:rsid w:val="002651FC"/>
    <w:rsid w:val="00265C1C"/>
    <w:rsid w:val="00274E61"/>
    <w:rsid w:val="00290A0D"/>
    <w:rsid w:val="002A3701"/>
    <w:rsid w:val="002B24EC"/>
    <w:rsid w:val="002D7C38"/>
    <w:rsid w:val="002F47D4"/>
    <w:rsid w:val="003026B5"/>
    <w:rsid w:val="003032A6"/>
    <w:rsid w:val="00305140"/>
    <w:rsid w:val="0030658A"/>
    <w:rsid w:val="003163C4"/>
    <w:rsid w:val="00321394"/>
    <w:rsid w:val="0032326A"/>
    <w:rsid w:val="00325DCE"/>
    <w:rsid w:val="00331145"/>
    <w:rsid w:val="0033596C"/>
    <w:rsid w:val="00337C64"/>
    <w:rsid w:val="00340273"/>
    <w:rsid w:val="003563ED"/>
    <w:rsid w:val="0036116C"/>
    <w:rsid w:val="00382E1B"/>
    <w:rsid w:val="0038679E"/>
    <w:rsid w:val="003944B7"/>
    <w:rsid w:val="003A4604"/>
    <w:rsid w:val="003A7DB2"/>
    <w:rsid w:val="003B1A05"/>
    <w:rsid w:val="003B5D98"/>
    <w:rsid w:val="003B74A8"/>
    <w:rsid w:val="003C3A10"/>
    <w:rsid w:val="003C5001"/>
    <w:rsid w:val="003E0507"/>
    <w:rsid w:val="003E7996"/>
    <w:rsid w:val="003F3B40"/>
    <w:rsid w:val="00407672"/>
    <w:rsid w:val="00411301"/>
    <w:rsid w:val="00431FFD"/>
    <w:rsid w:val="0044496E"/>
    <w:rsid w:val="0046056C"/>
    <w:rsid w:val="0046466F"/>
    <w:rsid w:val="00477861"/>
    <w:rsid w:val="00477949"/>
    <w:rsid w:val="00477E46"/>
    <w:rsid w:val="00481EC3"/>
    <w:rsid w:val="004827E9"/>
    <w:rsid w:val="00483DB9"/>
    <w:rsid w:val="00490268"/>
    <w:rsid w:val="00492A32"/>
    <w:rsid w:val="004A0A67"/>
    <w:rsid w:val="004A54C4"/>
    <w:rsid w:val="004A7452"/>
    <w:rsid w:val="004B0A8D"/>
    <w:rsid w:val="004B4055"/>
    <w:rsid w:val="004B78E9"/>
    <w:rsid w:val="004C2479"/>
    <w:rsid w:val="004C3892"/>
    <w:rsid w:val="004C4D1E"/>
    <w:rsid w:val="004F78CF"/>
    <w:rsid w:val="005045AD"/>
    <w:rsid w:val="00513D7C"/>
    <w:rsid w:val="00514FD1"/>
    <w:rsid w:val="0052120A"/>
    <w:rsid w:val="00524DBB"/>
    <w:rsid w:val="00525C10"/>
    <w:rsid w:val="00525F2E"/>
    <w:rsid w:val="00532986"/>
    <w:rsid w:val="00537F19"/>
    <w:rsid w:val="0054212A"/>
    <w:rsid w:val="005546E7"/>
    <w:rsid w:val="005648FD"/>
    <w:rsid w:val="00566E7E"/>
    <w:rsid w:val="00577389"/>
    <w:rsid w:val="00581CCD"/>
    <w:rsid w:val="005825BE"/>
    <w:rsid w:val="00595294"/>
    <w:rsid w:val="00596C07"/>
    <w:rsid w:val="005B1682"/>
    <w:rsid w:val="005B1D93"/>
    <w:rsid w:val="005B71F4"/>
    <w:rsid w:val="005B7925"/>
    <w:rsid w:val="005C3B15"/>
    <w:rsid w:val="005E49E2"/>
    <w:rsid w:val="005E5CCC"/>
    <w:rsid w:val="005F2487"/>
    <w:rsid w:val="005F3B3F"/>
    <w:rsid w:val="006007F8"/>
    <w:rsid w:val="0060147F"/>
    <w:rsid w:val="0061178A"/>
    <w:rsid w:val="00614F16"/>
    <w:rsid w:val="00636C4C"/>
    <w:rsid w:val="006415DA"/>
    <w:rsid w:val="00642BE1"/>
    <w:rsid w:val="0064469E"/>
    <w:rsid w:val="006503F7"/>
    <w:rsid w:val="00653368"/>
    <w:rsid w:val="00655B99"/>
    <w:rsid w:val="00660B14"/>
    <w:rsid w:val="006716C5"/>
    <w:rsid w:val="00671C79"/>
    <w:rsid w:val="00676376"/>
    <w:rsid w:val="00676F88"/>
    <w:rsid w:val="00690CB5"/>
    <w:rsid w:val="006B020D"/>
    <w:rsid w:val="006C0E31"/>
    <w:rsid w:val="006C4C3D"/>
    <w:rsid w:val="006D3077"/>
    <w:rsid w:val="006D3B8E"/>
    <w:rsid w:val="006D5E90"/>
    <w:rsid w:val="006E0E04"/>
    <w:rsid w:val="006E61DE"/>
    <w:rsid w:val="006F2332"/>
    <w:rsid w:val="006F3AA0"/>
    <w:rsid w:val="00705BCA"/>
    <w:rsid w:val="00706E65"/>
    <w:rsid w:val="00712145"/>
    <w:rsid w:val="007137B3"/>
    <w:rsid w:val="00714042"/>
    <w:rsid w:val="007143C3"/>
    <w:rsid w:val="007145B5"/>
    <w:rsid w:val="00720E23"/>
    <w:rsid w:val="00721ABF"/>
    <w:rsid w:val="0072342C"/>
    <w:rsid w:val="00725F1A"/>
    <w:rsid w:val="00726583"/>
    <w:rsid w:val="0073379B"/>
    <w:rsid w:val="00755A54"/>
    <w:rsid w:val="00775A2A"/>
    <w:rsid w:val="00776BA8"/>
    <w:rsid w:val="00781B5F"/>
    <w:rsid w:val="00792C7A"/>
    <w:rsid w:val="007A14C0"/>
    <w:rsid w:val="007A7F0C"/>
    <w:rsid w:val="007B23F5"/>
    <w:rsid w:val="007C2312"/>
    <w:rsid w:val="007C51D0"/>
    <w:rsid w:val="007C6D48"/>
    <w:rsid w:val="007E2D33"/>
    <w:rsid w:val="007F1035"/>
    <w:rsid w:val="007F614A"/>
    <w:rsid w:val="007F6E52"/>
    <w:rsid w:val="00811431"/>
    <w:rsid w:val="008157ED"/>
    <w:rsid w:val="00817EF7"/>
    <w:rsid w:val="00821909"/>
    <w:rsid w:val="00822E76"/>
    <w:rsid w:val="008315E0"/>
    <w:rsid w:val="00836899"/>
    <w:rsid w:val="0083701F"/>
    <w:rsid w:val="00846988"/>
    <w:rsid w:val="00857B33"/>
    <w:rsid w:val="00872A41"/>
    <w:rsid w:val="00872BA1"/>
    <w:rsid w:val="00874A9A"/>
    <w:rsid w:val="00884957"/>
    <w:rsid w:val="0089425C"/>
    <w:rsid w:val="008963E2"/>
    <w:rsid w:val="00896D09"/>
    <w:rsid w:val="00897BC2"/>
    <w:rsid w:val="008B2D0D"/>
    <w:rsid w:val="008B3C30"/>
    <w:rsid w:val="008C5B08"/>
    <w:rsid w:val="008E1F0E"/>
    <w:rsid w:val="008E1F80"/>
    <w:rsid w:val="008F163C"/>
    <w:rsid w:val="008F2A3E"/>
    <w:rsid w:val="008F5F50"/>
    <w:rsid w:val="009020D1"/>
    <w:rsid w:val="0090419B"/>
    <w:rsid w:val="009112FA"/>
    <w:rsid w:val="00945C57"/>
    <w:rsid w:val="0095749A"/>
    <w:rsid w:val="00963642"/>
    <w:rsid w:val="0096482E"/>
    <w:rsid w:val="00971A48"/>
    <w:rsid w:val="00976096"/>
    <w:rsid w:val="009832B1"/>
    <w:rsid w:val="00983A11"/>
    <w:rsid w:val="00987F69"/>
    <w:rsid w:val="009921D3"/>
    <w:rsid w:val="0099290B"/>
    <w:rsid w:val="0099317F"/>
    <w:rsid w:val="009A4C01"/>
    <w:rsid w:val="009B3705"/>
    <w:rsid w:val="009B4E4E"/>
    <w:rsid w:val="009B7A02"/>
    <w:rsid w:val="009C1119"/>
    <w:rsid w:val="009D0A3D"/>
    <w:rsid w:val="00A025D0"/>
    <w:rsid w:val="00A03D41"/>
    <w:rsid w:val="00A10127"/>
    <w:rsid w:val="00A21101"/>
    <w:rsid w:val="00A36AA3"/>
    <w:rsid w:val="00A3788E"/>
    <w:rsid w:val="00A52549"/>
    <w:rsid w:val="00A5344B"/>
    <w:rsid w:val="00A543ED"/>
    <w:rsid w:val="00A5560B"/>
    <w:rsid w:val="00A55F7A"/>
    <w:rsid w:val="00A62065"/>
    <w:rsid w:val="00A66498"/>
    <w:rsid w:val="00A82D27"/>
    <w:rsid w:val="00A926FB"/>
    <w:rsid w:val="00A97A64"/>
    <w:rsid w:val="00AA6558"/>
    <w:rsid w:val="00AA6B3F"/>
    <w:rsid w:val="00AB019D"/>
    <w:rsid w:val="00AB519D"/>
    <w:rsid w:val="00AC2C77"/>
    <w:rsid w:val="00AC6590"/>
    <w:rsid w:val="00AC75FC"/>
    <w:rsid w:val="00AE1D12"/>
    <w:rsid w:val="00AF6CCA"/>
    <w:rsid w:val="00B046DE"/>
    <w:rsid w:val="00B0548E"/>
    <w:rsid w:val="00B06F91"/>
    <w:rsid w:val="00B070BE"/>
    <w:rsid w:val="00B23D96"/>
    <w:rsid w:val="00B26D36"/>
    <w:rsid w:val="00B46208"/>
    <w:rsid w:val="00B550F6"/>
    <w:rsid w:val="00B61FDF"/>
    <w:rsid w:val="00B71328"/>
    <w:rsid w:val="00B86247"/>
    <w:rsid w:val="00B91919"/>
    <w:rsid w:val="00B943F5"/>
    <w:rsid w:val="00B959F2"/>
    <w:rsid w:val="00B96FA5"/>
    <w:rsid w:val="00BA0FA6"/>
    <w:rsid w:val="00BB052F"/>
    <w:rsid w:val="00BB21A9"/>
    <w:rsid w:val="00BC04F0"/>
    <w:rsid w:val="00BC6418"/>
    <w:rsid w:val="00BD5B36"/>
    <w:rsid w:val="00BE5218"/>
    <w:rsid w:val="00BE539F"/>
    <w:rsid w:val="00C056DC"/>
    <w:rsid w:val="00C311F7"/>
    <w:rsid w:val="00C314C6"/>
    <w:rsid w:val="00C317C2"/>
    <w:rsid w:val="00C45490"/>
    <w:rsid w:val="00C45D6D"/>
    <w:rsid w:val="00C46CB9"/>
    <w:rsid w:val="00C508C5"/>
    <w:rsid w:val="00C534EC"/>
    <w:rsid w:val="00C5373E"/>
    <w:rsid w:val="00C61339"/>
    <w:rsid w:val="00C74AEB"/>
    <w:rsid w:val="00C773C5"/>
    <w:rsid w:val="00C85291"/>
    <w:rsid w:val="00C870E4"/>
    <w:rsid w:val="00C914F4"/>
    <w:rsid w:val="00C957C8"/>
    <w:rsid w:val="00CA5495"/>
    <w:rsid w:val="00CC4952"/>
    <w:rsid w:val="00CF314E"/>
    <w:rsid w:val="00CF511A"/>
    <w:rsid w:val="00D01EB2"/>
    <w:rsid w:val="00D136AC"/>
    <w:rsid w:val="00D15FC4"/>
    <w:rsid w:val="00D1763C"/>
    <w:rsid w:val="00D21729"/>
    <w:rsid w:val="00D265C4"/>
    <w:rsid w:val="00D31070"/>
    <w:rsid w:val="00D32D6F"/>
    <w:rsid w:val="00D35338"/>
    <w:rsid w:val="00D4700A"/>
    <w:rsid w:val="00D54540"/>
    <w:rsid w:val="00D57890"/>
    <w:rsid w:val="00D60B72"/>
    <w:rsid w:val="00D61FAC"/>
    <w:rsid w:val="00D62F06"/>
    <w:rsid w:val="00D64E2F"/>
    <w:rsid w:val="00D663ED"/>
    <w:rsid w:val="00D74FD4"/>
    <w:rsid w:val="00D77989"/>
    <w:rsid w:val="00D81DDE"/>
    <w:rsid w:val="00D833B8"/>
    <w:rsid w:val="00DA5B6A"/>
    <w:rsid w:val="00DB5B58"/>
    <w:rsid w:val="00DB7951"/>
    <w:rsid w:val="00DC231B"/>
    <w:rsid w:val="00DE55F0"/>
    <w:rsid w:val="00DF2331"/>
    <w:rsid w:val="00DF4502"/>
    <w:rsid w:val="00E10969"/>
    <w:rsid w:val="00E11F27"/>
    <w:rsid w:val="00E141D1"/>
    <w:rsid w:val="00E16ED7"/>
    <w:rsid w:val="00E35626"/>
    <w:rsid w:val="00E3794F"/>
    <w:rsid w:val="00E46EDA"/>
    <w:rsid w:val="00E47600"/>
    <w:rsid w:val="00E47683"/>
    <w:rsid w:val="00E56591"/>
    <w:rsid w:val="00E6101A"/>
    <w:rsid w:val="00E736AA"/>
    <w:rsid w:val="00E97D91"/>
    <w:rsid w:val="00EB070F"/>
    <w:rsid w:val="00EB3B37"/>
    <w:rsid w:val="00EB6FC3"/>
    <w:rsid w:val="00EC6067"/>
    <w:rsid w:val="00EC6425"/>
    <w:rsid w:val="00ED2A61"/>
    <w:rsid w:val="00EE04AC"/>
    <w:rsid w:val="00EF0CB5"/>
    <w:rsid w:val="00EF4BDC"/>
    <w:rsid w:val="00EF5D7C"/>
    <w:rsid w:val="00F00E2E"/>
    <w:rsid w:val="00F0494A"/>
    <w:rsid w:val="00F10BEE"/>
    <w:rsid w:val="00F24A77"/>
    <w:rsid w:val="00F2633C"/>
    <w:rsid w:val="00F304CD"/>
    <w:rsid w:val="00F34154"/>
    <w:rsid w:val="00F66773"/>
    <w:rsid w:val="00F7141C"/>
    <w:rsid w:val="00F7346F"/>
    <w:rsid w:val="00FA5C5F"/>
    <w:rsid w:val="00FA7E7D"/>
    <w:rsid w:val="00FB54AB"/>
    <w:rsid w:val="00FB61DB"/>
    <w:rsid w:val="00FB6C2D"/>
    <w:rsid w:val="00FC1EA4"/>
    <w:rsid w:val="00FC2ACD"/>
    <w:rsid w:val="00FC4283"/>
    <w:rsid w:val="00FC783B"/>
    <w:rsid w:val="00FD22AA"/>
    <w:rsid w:val="00FE3FA1"/>
    <w:rsid w:val="00FE68F9"/>
    <w:rsid w:val="00FF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0A36A"/>
  <w15:chartTrackingRefBased/>
  <w15:docId w15:val="{F24579A1-5A4A-4C32-B09F-8FCCA87F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1D3"/>
    <w:pPr>
      <w:spacing w:after="240" w:line="240" w:lineRule="auto"/>
    </w:pPr>
    <w:rPr>
      <w:color w:val="404040" w:themeColor="text1" w:themeTint="BF"/>
    </w:rPr>
  </w:style>
  <w:style w:type="paragraph" w:styleId="Heading1">
    <w:name w:val="heading 1"/>
    <w:basedOn w:val="Normal"/>
    <w:link w:val="Heading1Char"/>
    <w:uiPriority w:val="9"/>
    <w:qFormat/>
    <w:rsid w:val="00FB6C2D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74AEB"/>
    <w:pPr>
      <w:spacing w:after="120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after="120"/>
      <w:contextualSpacing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ContactInfo">
    <w:name w:val="Contact Info"/>
    <w:basedOn w:val="Normal"/>
    <w:uiPriority w:val="3"/>
    <w:qFormat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jc w:val="right"/>
    </w:pPr>
    <w:rPr>
      <w:b/>
      <w:bCs/>
      <w:noProof/>
      <w:color w:val="004A67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10"/>
    <w:unhideWhenUsed/>
    <w:qFormat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92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ureishishivanand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chin\AppData\Roaming\Microsoft\Templates\Resume%20(chronological).dotx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(chronological).dotx</Template>
  <TotalTime>4580</TotalTime>
  <Pages>2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Kureishi Shivanand</cp:lastModifiedBy>
  <cp:revision>483</cp:revision>
  <dcterms:created xsi:type="dcterms:W3CDTF">2018-06-15T13:52:00Z</dcterms:created>
  <dcterms:modified xsi:type="dcterms:W3CDTF">2019-05-23T17:36:00Z</dcterms:modified>
</cp:coreProperties>
</file>